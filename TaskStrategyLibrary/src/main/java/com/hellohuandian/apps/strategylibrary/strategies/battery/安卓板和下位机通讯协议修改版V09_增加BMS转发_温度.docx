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15B7" w:rsidRDefault="00A515B7">
      <w:pPr>
        <w:jc w:val="center"/>
        <w:rPr>
          <w:rFonts w:cs="Times New Roman"/>
          <w:b/>
          <w:bCs/>
          <w:sz w:val="44"/>
          <w:szCs w:val="44"/>
        </w:rPr>
      </w:pPr>
      <w:r>
        <w:rPr>
          <w:rFonts w:cs="宋体" w:hint="eastAsia"/>
          <w:b/>
          <w:bCs/>
          <w:sz w:val="44"/>
          <w:szCs w:val="44"/>
        </w:rPr>
        <w:t>安卓板与下位机通讯协议</w:t>
      </w:r>
    </w:p>
    <w:p w:rsidR="00A515B7" w:rsidRDefault="00A515B7">
      <w:pPr>
        <w:ind w:right="420"/>
        <w:rPr>
          <w:rFonts w:cs="Times New Roman"/>
        </w:rPr>
      </w:pPr>
      <w:r>
        <w:rPr>
          <w:b/>
          <w:bCs/>
        </w:rPr>
        <w:t>1</w:t>
      </w:r>
      <w:r>
        <w:rPr>
          <w:rFonts w:cs="宋体" w:hint="eastAsia"/>
          <w:b/>
          <w:bCs/>
        </w:rPr>
        <w:t>、通信方式</w:t>
      </w:r>
      <w:r>
        <w:rPr>
          <w:b/>
          <w:bCs/>
        </w:rPr>
        <w:t xml:space="preserve"> </w:t>
      </w:r>
    </w:p>
    <w:p w:rsidR="00A515B7" w:rsidRDefault="00A515B7">
      <w:pPr>
        <w:ind w:right="420"/>
        <w:rPr>
          <w:rFonts w:cs="Times New Roman"/>
        </w:rPr>
      </w:pPr>
      <w:r>
        <w:rPr>
          <w:rFonts w:cs="宋体" w:hint="eastAsia"/>
        </w:rPr>
        <w:t>采用主机“轮询”，从机“应答”的点对点通信方式，下位机为从机。</w:t>
      </w:r>
    </w:p>
    <w:p w:rsidR="00A515B7" w:rsidRDefault="00A515B7" w:rsidP="00932609">
      <w:pPr>
        <w:ind w:rightChars="200" w:right="31680"/>
        <w:rPr>
          <w:rFonts w:cs="Times New Roman"/>
        </w:rPr>
      </w:pPr>
      <w:r>
        <w:rPr>
          <w:rFonts w:cs="宋体" w:hint="eastAsia"/>
        </w:rPr>
        <w:t>主机使用广播地址发送命令时，从机不允许应答。</w:t>
      </w:r>
    </w:p>
    <w:p w:rsidR="00A515B7" w:rsidRDefault="00A515B7" w:rsidP="00932609">
      <w:pPr>
        <w:ind w:rightChars="200" w:right="31680"/>
      </w:pPr>
      <w:r>
        <w:rPr>
          <w:b/>
          <w:bCs/>
        </w:rPr>
        <w:t>2</w:t>
      </w:r>
      <w:r>
        <w:rPr>
          <w:rFonts w:cs="宋体" w:hint="eastAsia"/>
          <w:b/>
          <w:bCs/>
        </w:rPr>
        <w:t>、通信准备</w:t>
      </w:r>
      <w:r>
        <w:t xml:space="preserve"> </w:t>
      </w:r>
    </w:p>
    <w:p w:rsidR="00A515B7" w:rsidRDefault="00A515B7" w:rsidP="00932609">
      <w:pPr>
        <w:ind w:rightChars="200" w:right="31680"/>
        <w:rPr>
          <w:rFonts w:cs="Times New Roman"/>
        </w:rPr>
      </w:pPr>
      <w:r>
        <w:rPr>
          <w:rFonts w:cs="宋体" w:hint="eastAsia"/>
        </w:rPr>
        <w:t>用从机键盘设置下位机串行接口通信参数：本机地址。</w:t>
      </w:r>
    </w:p>
    <w:p w:rsidR="00A515B7" w:rsidRDefault="00A515B7" w:rsidP="00932609">
      <w:pPr>
        <w:ind w:rightChars="200" w:right="31680"/>
        <w:rPr>
          <w:rFonts w:cs="Times New Roman"/>
        </w:rPr>
      </w:pPr>
      <w:r>
        <w:rPr>
          <w:rFonts w:cs="宋体" w:hint="eastAsia"/>
        </w:rPr>
        <w:t>具备</w:t>
      </w:r>
      <w:r>
        <w:t>RS232</w:t>
      </w:r>
      <w:r>
        <w:rPr>
          <w:rFonts w:cs="宋体" w:hint="eastAsia"/>
        </w:rPr>
        <w:t>的主机可以使用通信接口转换器完成到</w:t>
      </w:r>
      <w:r>
        <w:t>RS485</w:t>
      </w:r>
      <w:r>
        <w:rPr>
          <w:rFonts w:cs="宋体" w:hint="eastAsia"/>
        </w:rPr>
        <w:t>的转换。</w:t>
      </w:r>
    </w:p>
    <w:p w:rsidR="00A515B7" w:rsidRDefault="00A515B7" w:rsidP="00932609">
      <w:pPr>
        <w:ind w:rightChars="200" w:right="31680"/>
        <w:rPr>
          <w:rFonts w:cs="Times New Roman"/>
          <w:b/>
          <w:bCs/>
        </w:rPr>
      </w:pPr>
      <w:r>
        <w:rPr>
          <w:b/>
          <w:bCs/>
        </w:rPr>
        <w:t>3</w:t>
      </w:r>
      <w:r>
        <w:rPr>
          <w:rFonts w:cs="宋体" w:hint="eastAsia"/>
          <w:b/>
          <w:bCs/>
        </w:rPr>
        <w:t>、注意事项</w:t>
      </w:r>
    </w:p>
    <w:p w:rsidR="00A515B7" w:rsidRDefault="00A515B7" w:rsidP="00932609">
      <w:pPr>
        <w:ind w:rightChars="200" w:right="31680"/>
        <w:rPr>
          <w:rFonts w:cs="Times New Roman"/>
        </w:rPr>
      </w:pPr>
      <w:r>
        <w:rPr>
          <w:rFonts w:cs="宋体" w:hint="eastAsia"/>
        </w:rPr>
        <w:t>不同通讯帧之间的间隔是</w:t>
      </w:r>
      <w:r>
        <w:t>3.5</w:t>
      </w:r>
      <w:r>
        <w:rPr>
          <w:rFonts w:cs="宋体" w:hint="eastAsia"/>
        </w:rPr>
        <w:t>个字节通信时间以上。如果在一帧数据完成之前有超过</w:t>
      </w:r>
      <w:r>
        <w:t>3.5</w:t>
      </w:r>
      <w:r>
        <w:rPr>
          <w:rFonts w:cs="宋体" w:hint="eastAsia"/>
        </w:rPr>
        <w:t>个字节时间的停顿，接收设备将刷新当前的消息并假定下一个字节是一个新的数据帧的开始。同样的，如果一个新消息在小于</w:t>
      </w:r>
      <w:r>
        <w:t>3.5</w:t>
      </w:r>
      <w:r>
        <w:rPr>
          <w:rFonts w:cs="宋体" w:hint="eastAsia"/>
        </w:rPr>
        <w:t>个字节时间内接着前边一个数据开始的，接收的设备将会认为它是前一帧数据的延续。</w:t>
      </w:r>
    </w:p>
    <w:p w:rsidR="00A515B7" w:rsidRDefault="00A515B7" w:rsidP="00932609">
      <w:pPr>
        <w:ind w:rightChars="200" w:right="31680"/>
        <w:rPr>
          <w:rFonts w:cs="Times New Roman"/>
        </w:rPr>
      </w:pPr>
      <w:r>
        <w:rPr>
          <w:b/>
          <w:bCs/>
        </w:rPr>
        <w:t>4</w:t>
      </w:r>
      <w:r>
        <w:rPr>
          <w:rFonts w:cs="宋体" w:hint="eastAsia"/>
          <w:b/>
          <w:bCs/>
        </w:rPr>
        <w:t>、安卓板下发通讯帧结构</w:t>
      </w:r>
    </w:p>
    <w:p w:rsidR="00A515B7" w:rsidRDefault="00A515B7" w:rsidP="00932609">
      <w:pPr>
        <w:ind w:rightChars="200" w:right="31680"/>
        <w:rPr>
          <w:rFonts w:cs="Times New Roman"/>
        </w:rPr>
      </w:pPr>
      <w:r>
        <w:rPr>
          <w:rFonts w:cs="宋体" w:hint="eastAsia"/>
        </w:rPr>
        <w:t>帧头：从机地址（</w:t>
      </w:r>
      <w:r>
        <w:t>1</w:t>
      </w:r>
      <w:r>
        <w:rPr>
          <w:rFonts w:cs="宋体" w:hint="eastAsia"/>
        </w:rPr>
        <w:t>字节）；</w:t>
      </w:r>
    </w:p>
    <w:p w:rsidR="00A515B7" w:rsidRDefault="00A515B7" w:rsidP="00932609">
      <w:pPr>
        <w:ind w:rightChars="200" w:right="31680"/>
        <w:rPr>
          <w:rFonts w:cs="Times New Roman"/>
        </w:rPr>
      </w:pPr>
      <w:r>
        <w:rPr>
          <w:rFonts w:cs="宋体" w:hint="eastAsia"/>
        </w:rPr>
        <w:t>数据：功能代码（</w:t>
      </w:r>
      <w:r>
        <w:t>1</w:t>
      </w:r>
      <w:r>
        <w:rPr>
          <w:rFonts w:cs="宋体" w:hint="eastAsia"/>
        </w:rPr>
        <w:t>字节），数据（</w:t>
      </w:r>
      <w:r>
        <w:t>4</w:t>
      </w:r>
      <w:r>
        <w:rPr>
          <w:rFonts w:cs="宋体" w:hint="eastAsia"/>
        </w:rPr>
        <w:t>字节）；</w:t>
      </w:r>
    </w:p>
    <w:p w:rsidR="00A515B7" w:rsidRDefault="00A515B7" w:rsidP="00932609">
      <w:pPr>
        <w:ind w:rightChars="200" w:right="31680"/>
        <w:rPr>
          <w:rFonts w:cs="Times New Roman"/>
        </w:rPr>
      </w:pPr>
      <w:r>
        <w:rPr>
          <w:rFonts w:cs="宋体" w:hint="eastAsia"/>
        </w:rPr>
        <w:t>帧尾：</w:t>
      </w:r>
      <w:r>
        <w:t>CRC</w:t>
      </w:r>
      <w:r>
        <w:rPr>
          <w:rFonts w:cs="宋体" w:hint="eastAsia"/>
        </w:rPr>
        <w:t>校验（</w:t>
      </w:r>
      <w:r>
        <w:t>2</w:t>
      </w:r>
      <w:r>
        <w:rPr>
          <w:rFonts w:cs="宋体" w:hint="eastAsia"/>
        </w:rPr>
        <w:t>字节）。</w:t>
      </w:r>
    </w:p>
    <w:p w:rsidR="00A515B7" w:rsidRDefault="00A515B7" w:rsidP="00932609">
      <w:pPr>
        <w:ind w:rightChars="200" w:right="31680"/>
        <w:rPr>
          <w:rFonts w:cs="Times New Roman"/>
          <w:b/>
          <w:bCs/>
        </w:rPr>
      </w:pPr>
      <w:r>
        <w:rPr>
          <w:rFonts w:cs="宋体" w:hint="eastAsia"/>
          <w:b/>
          <w:bCs/>
        </w:rPr>
        <w:t>举例：</w:t>
      </w:r>
    </w:p>
    <w:p w:rsidR="00A515B7" w:rsidRDefault="00A515B7" w:rsidP="00932609">
      <w:pPr>
        <w:ind w:rightChars="200" w:right="31680"/>
        <w:rPr>
          <w:b/>
          <w:bCs/>
        </w:rPr>
      </w:pPr>
      <w:r>
        <w:rPr>
          <w:rFonts w:cs="宋体" w:hint="eastAsia"/>
          <w:b/>
          <w:bCs/>
        </w:rPr>
        <w:t>安卓板下发查询设备状态命令：</w:t>
      </w:r>
      <w:r>
        <w:rPr>
          <w:b/>
          <w:bCs/>
        </w:rPr>
        <w:t>0x01,0x02,0x00, 0x00, 0x00, 0x00, 0x78, 0x0A;</w:t>
      </w:r>
    </w:p>
    <w:p w:rsidR="00A515B7" w:rsidRDefault="00A515B7" w:rsidP="00932609">
      <w:pPr>
        <w:ind w:rightChars="200" w:right="31680"/>
        <w:rPr>
          <w:rFonts w:cs="Times New Roman"/>
        </w:rPr>
      </w:pPr>
      <w:r>
        <w:rPr>
          <w:rFonts w:cs="宋体" w:hint="eastAsia"/>
        </w:rPr>
        <w:t>其中第</w:t>
      </w:r>
      <w:r>
        <w:t>0</w:t>
      </w:r>
      <w:r>
        <w:rPr>
          <w:rFonts w:cs="宋体" w:hint="eastAsia"/>
        </w:rPr>
        <w:t>个字节</w:t>
      </w:r>
      <w:r>
        <w:t>0x01</w:t>
      </w:r>
      <w:r>
        <w:rPr>
          <w:rFonts w:cs="宋体" w:hint="eastAsia"/>
        </w:rPr>
        <w:t>代表的是地址为</w:t>
      </w:r>
      <w:r>
        <w:t>0x01</w:t>
      </w:r>
      <w:r>
        <w:rPr>
          <w:rFonts w:cs="宋体" w:hint="eastAsia"/>
        </w:rPr>
        <w:t>的从机；</w:t>
      </w:r>
    </w:p>
    <w:p w:rsidR="00A515B7" w:rsidRDefault="00A515B7" w:rsidP="00932609">
      <w:pPr>
        <w:ind w:rightChars="200" w:right="31680"/>
        <w:rPr>
          <w:rFonts w:cs="Times New Roman"/>
        </w:rPr>
      </w:pPr>
      <w:r>
        <w:rPr>
          <w:rFonts w:cs="宋体" w:hint="eastAsia"/>
        </w:rPr>
        <w:t>其中第</w:t>
      </w:r>
      <w:r>
        <w:t>1</w:t>
      </w:r>
      <w:r>
        <w:rPr>
          <w:rFonts w:cs="宋体" w:hint="eastAsia"/>
        </w:rPr>
        <w:t>个字节</w:t>
      </w:r>
      <w:r>
        <w:t>0x02</w:t>
      </w:r>
      <w:r>
        <w:rPr>
          <w:rFonts w:cs="宋体" w:hint="eastAsia"/>
        </w:rPr>
        <w:t>代表的是此帧是查询功能；（附表</w:t>
      </w:r>
      <w:r>
        <w:t>1</w:t>
      </w:r>
      <w:r>
        <w:rPr>
          <w:rFonts w:cs="宋体" w:hint="eastAsia"/>
        </w:rPr>
        <w:t>会详细列出现有功能代码）</w:t>
      </w:r>
    </w:p>
    <w:p w:rsidR="00A515B7" w:rsidRDefault="00A515B7" w:rsidP="00932609">
      <w:pPr>
        <w:ind w:rightChars="200" w:right="31680"/>
        <w:rPr>
          <w:rFonts w:cs="Times New Roman"/>
        </w:rPr>
      </w:pPr>
      <w:r>
        <w:rPr>
          <w:rFonts w:cs="宋体" w:hint="eastAsia"/>
        </w:rPr>
        <w:t>其中第</w:t>
      </w:r>
      <w:r>
        <w:t>2</w:t>
      </w:r>
      <w:r>
        <w:rPr>
          <w:rFonts w:cs="宋体" w:hint="eastAsia"/>
        </w:rPr>
        <w:t>个字节至</w:t>
      </w:r>
      <w:r>
        <w:t>3</w:t>
      </w:r>
      <w:r>
        <w:rPr>
          <w:rFonts w:cs="宋体" w:hint="eastAsia"/>
        </w:rPr>
        <w:t>个字节是附加信息，预留；</w:t>
      </w:r>
    </w:p>
    <w:p w:rsidR="00A515B7" w:rsidRDefault="00A515B7" w:rsidP="00932609">
      <w:pPr>
        <w:ind w:rightChars="200" w:right="31680"/>
        <w:rPr>
          <w:rFonts w:cs="Times New Roman"/>
        </w:rPr>
      </w:pPr>
      <w:r>
        <w:rPr>
          <w:rFonts w:cs="宋体" w:hint="eastAsia"/>
        </w:rPr>
        <w:t>其中第</w:t>
      </w:r>
      <w:r>
        <w:t>4</w:t>
      </w:r>
      <w:r>
        <w:rPr>
          <w:rFonts w:cs="宋体" w:hint="eastAsia"/>
        </w:rPr>
        <w:t>个字节至</w:t>
      </w:r>
      <w:r>
        <w:t>5</w:t>
      </w:r>
      <w:r>
        <w:rPr>
          <w:rFonts w:cs="宋体" w:hint="eastAsia"/>
        </w:rPr>
        <w:t>个字节是按照比特位规定状态，（附表</w:t>
      </w:r>
      <w:r>
        <w:t>2</w:t>
      </w:r>
      <w:r>
        <w:rPr>
          <w:rFonts w:cs="宋体" w:hint="eastAsia"/>
        </w:rPr>
        <w:t>会给出定义）</w:t>
      </w:r>
    </w:p>
    <w:p w:rsidR="00A515B7" w:rsidRDefault="00A515B7" w:rsidP="00932609">
      <w:pPr>
        <w:ind w:rightChars="200" w:right="31680"/>
        <w:rPr>
          <w:rFonts w:cs="Times New Roman"/>
        </w:rPr>
      </w:pPr>
      <w:r>
        <w:rPr>
          <w:rFonts w:cs="宋体" w:hint="eastAsia"/>
        </w:rPr>
        <w:t>其中第</w:t>
      </w:r>
      <w:r>
        <w:t>6</w:t>
      </w:r>
      <w:r>
        <w:rPr>
          <w:rFonts w:cs="宋体" w:hint="eastAsia"/>
        </w:rPr>
        <w:t>个字节和第</w:t>
      </w:r>
      <w:r>
        <w:t>7</w:t>
      </w:r>
      <w:r>
        <w:rPr>
          <w:rFonts w:cs="宋体" w:hint="eastAsia"/>
        </w:rPr>
        <w:t>个字节是</w:t>
      </w:r>
      <w:r>
        <w:t>CRC</w:t>
      </w:r>
      <w:r>
        <w:rPr>
          <w:rFonts w:cs="宋体" w:hint="eastAsia"/>
        </w:rPr>
        <w:t>校验；（</w:t>
      </w:r>
      <w:r>
        <w:t>CRC</w:t>
      </w:r>
      <w:r>
        <w:rPr>
          <w:rFonts w:cs="宋体" w:hint="eastAsia"/>
        </w:rPr>
        <w:t>校验</w:t>
      </w:r>
      <w:r>
        <w:t>C</w:t>
      </w:r>
      <w:r>
        <w:rPr>
          <w:rFonts w:cs="宋体" w:hint="eastAsia"/>
        </w:rPr>
        <w:t>程序会给出）；</w:t>
      </w:r>
    </w:p>
    <w:p w:rsidR="00A515B7" w:rsidRDefault="00A515B7" w:rsidP="00932609">
      <w:pPr>
        <w:ind w:rightChars="200" w:right="31680"/>
        <w:rPr>
          <w:b/>
          <w:bCs/>
        </w:rPr>
      </w:pPr>
      <w:r>
        <w:rPr>
          <w:rFonts w:cs="宋体" w:hint="eastAsia"/>
          <w:b/>
          <w:bCs/>
        </w:rPr>
        <w:t>安卓板下发控制设备状态命令：</w:t>
      </w:r>
      <w:r>
        <w:rPr>
          <w:b/>
          <w:bCs/>
        </w:rPr>
        <w:t>0x01,0x05,0x00, 0x01, 0x00, 0x01, 0x5D, 0xCA;</w:t>
      </w:r>
    </w:p>
    <w:p w:rsidR="00A515B7" w:rsidRDefault="00A515B7" w:rsidP="00932609">
      <w:pPr>
        <w:ind w:rightChars="200" w:right="31680"/>
        <w:rPr>
          <w:rFonts w:cs="Times New Roman"/>
        </w:rPr>
      </w:pPr>
      <w:r>
        <w:rPr>
          <w:rFonts w:cs="宋体" w:hint="eastAsia"/>
        </w:rPr>
        <w:t>其中第</w:t>
      </w:r>
      <w:r>
        <w:t>0</w:t>
      </w:r>
      <w:r>
        <w:rPr>
          <w:rFonts w:cs="宋体" w:hint="eastAsia"/>
        </w:rPr>
        <w:t>个字节</w:t>
      </w:r>
      <w:r>
        <w:t>0x01</w:t>
      </w:r>
      <w:r>
        <w:rPr>
          <w:rFonts w:cs="宋体" w:hint="eastAsia"/>
        </w:rPr>
        <w:t>代表的是地址为</w:t>
      </w:r>
      <w:r>
        <w:t>0x01</w:t>
      </w:r>
      <w:r>
        <w:rPr>
          <w:rFonts w:cs="宋体" w:hint="eastAsia"/>
        </w:rPr>
        <w:t>的从机；</w:t>
      </w:r>
    </w:p>
    <w:p w:rsidR="00A515B7" w:rsidRDefault="00A515B7" w:rsidP="00932609">
      <w:pPr>
        <w:ind w:rightChars="200" w:right="31680"/>
        <w:rPr>
          <w:rFonts w:cs="Times New Roman"/>
        </w:rPr>
      </w:pPr>
      <w:r>
        <w:rPr>
          <w:rFonts w:cs="宋体" w:hint="eastAsia"/>
        </w:rPr>
        <w:t>其中第</w:t>
      </w:r>
      <w:r>
        <w:t>1</w:t>
      </w:r>
      <w:r>
        <w:rPr>
          <w:rFonts w:cs="宋体" w:hint="eastAsia"/>
        </w:rPr>
        <w:t>个字节</w:t>
      </w:r>
      <w:r>
        <w:t>0x05</w:t>
      </w:r>
      <w:r>
        <w:rPr>
          <w:rFonts w:cs="宋体" w:hint="eastAsia"/>
        </w:rPr>
        <w:t>代表的是此帧是控制功能；（附表</w:t>
      </w:r>
      <w:r>
        <w:t>1</w:t>
      </w:r>
      <w:r>
        <w:rPr>
          <w:rFonts w:cs="宋体" w:hint="eastAsia"/>
        </w:rPr>
        <w:t>会详细列出现有功能代码）</w:t>
      </w:r>
    </w:p>
    <w:p w:rsidR="00A515B7" w:rsidRDefault="00A515B7" w:rsidP="00932609">
      <w:pPr>
        <w:ind w:rightChars="200" w:right="31680"/>
        <w:rPr>
          <w:rFonts w:cs="Times New Roman"/>
        </w:rPr>
      </w:pPr>
      <w:r>
        <w:rPr>
          <w:rFonts w:cs="宋体" w:hint="eastAsia"/>
        </w:rPr>
        <w:t>其中第</w:t>
      </w:r>
      <w:r>
        <w:t>2</w:t>
      </w:r>
      <w:r>
        <w:rPr>
          <w:rFonts w:cs="宋体" w:hint="eastAsia"/>
        </w:rPr>
        <w:t>个字节至</w:t>
      </w:r>
      <w:r>
        <w:t>3</w:t>
      </w:r>
      <w:r>
        <w:rPr>
          <w:rFonts w:cs="宋体" w:hint="eastAsia"/>
        </w:rPr>
        <w:t>个字节是指定的控制设备；（附表</w:t>
      </w:r>
      <w:r>
        <w:t>4</w:t>
      </w:r>
      <w:r>
        <w:rPr>
          <w:rFonts w:cs="宋体" w:hint="eastAsia"/>
        </w:rPr>
        <w:t>会列出控制设备）</w:t>
      </w:r>
    </w:p>
    <w:p w:rsidR="00A515B7" w:rsidRDefault="00A515B7" w:rsidP="00932609">
      <w:pPr>
        <w:ind w:rightChars="200" w:right="31680"/>
        <w:rPr>
          <w:rFonts w:cs="Times New Roman"/>
        </w:rPr>
      </w:pPr>
      <w:r>
        <w:rPr>
          <w:rFonts w:cs="宋体" w:hint="eastAsia"/>
        </w:rPr>
        <w:t>其中第</w:t>
      </w:r>
      <w:r>
        <w:t>4</w:t>
      </w:r>
      <w:r>
        <w:rPr>
          <w:rFonts w:cs="宋体" w:hint="eastAsia"/>
        </w:rPr>
        <w:t>个字节至</w:t>
      </w:r>
      <w:r>
        <w:t>5</w:t>
      </w:r>
      <w:r>
        <w:rPr>
          <w:rFonts w:cs="宋体" w:hint="eastAsia"/>
        </w:rPr>
        <w:t>个字节是指定的控制动作，（附表</w:t>
      </w:r>
      <w:r>
        <w:t>4</w:t>
      </w:r>
      <w:r>
        <w:rPr>
          <w:rFonts w:cs="宋体" w:hint="eastAsia"/>
        </w:rPr>
        <w:t>会给出定义）</w:t>
      </w:r>
    </w:p>
    <w:p w:rsidR="00A515B7" w:rsidRDefault="00A515B7" w:rsidP="00932609">
      <w:pPr>
        <w:ind w:rightChars="200" w:right="31680"/>
        <w:rPr>
          <w:rFonts w:cs="Times New Roman"/>
        </w:rPr>
      </w:pPr>
      <w:r>
        <w:rPr>
          <w:rFonts w:cs="宋体" w:hint="eastAsia"/>
        </w:rPr>
        <w:t>其中第</w:t>
      </w:r>
      <w:r>
        <w:t>6</w:t>
      </w:r>
      <w:r>
        <w:rPr>
          <w:rFonts w:cs="宋体" w:hint="eastAsia"/>
        </w:rPr>
        <w:t>个字节和第</w:t>
      </w:r>
      <w:r>
        <w:t>7</w:t>
      </w:r>
      <w:r>
        <w:rPr>
          <w:rFonts w:cs="宋体" w:hint="eastAsia"/>
        </w:rPr>
        <w:t>个字节是</w:t>
      </w:r>
      <w:r>
        <w:t>CRC</w:t>
      </w:r>
      <w:r>
        <w:rPr>
          <w:rFonts w:cs="宋体" w:hint="eastAsia"/>
        </w:rPr>
        <w:t>校验；（</w:t>
      </w:r>
      <w:r>
        <w:t>CRC</w:t>
      </w:r>
      <w:r>
        <w:rPr>
          <w:rFonts w:cs="宋体" w:hint="eastAsia"/>
        </w:rPr>
        <w:t>校验</w:t>
      </w:r>
      <w:r>
        <w:t>C</w:t>
      </w:r>
      <w:r>
        <w:rPr>
          <w:rFonts w:cs="宋体" w:hint="eastAsia"/>
        </w:rPr>
        <w:t>程序会给出）；</w:t>
      </w:r>
    </w:p>
    <w:p w:rsidR="00A515B7" w:rsidRDefault="00A515B7" w:rsidP="00932609">
      <w:pPr>
        <w:ind w:rightChars="200" w:right="31680"/>
        <w:rPr>
          <w:rFonts w:cs="Times New Roman"/>
        </w:rPr>
      </w:pPr>
    </w:p>
    <w:p w:rsidR="00A515B7" w:rsidRDefault="00A515B7" w:rsidP="00932609">
      <w:pPr>
        <w:ind w:rightChars="200" w:right="31680"/>
        <w:rPr>
          <w:rFonts w:cs="Times New Roman"/>
          <w:b/>
          <w:bCs/>
        </w:rPr>
      </w:pPr>
      <w:r>
        <w:rPr>
          <w:rFonts w:cs="宋体" w:hint="eastAsia"/>
          <w:b/>
          <w:bCs/>
        </w:rPr>
        <w:t>安卓板下发读写设备版本号命令：</w:t>
      </w:r>
    </w:p>
    <w:p w:rsidR="00A515B7" w:rsidRDefault="00A515B7" w:rsidP="00932609">
      <w:pPr>
        <w:ind w:rightChars="200" w:right="31680"/>
        <w:rPr>
          <w:b/>
          <w:bCs/>
        </w:rPr>
      </w:pPr>
      <w:r>
        <w:rPr>
          <w:b/>
          <w:bCs/>
        </w:rPr>
        <w:t>0x01,0x05,0x00, 0x06,0x00,0x00,0x07,0xFF,0xFF,0xFF,0xFF,0xFF,0xFF,0xFF,CRC,CRC;</w:t>
      </w:r>
    </w:p>
    <w:p w:rsidR="00A515B7" w:rsidRDefault="00A515B7" w:rsidP="00932609">
      <w:pPr>
        <w:ind w:rightChars="200" w:right="31680"/>
        <w:rPr>
          <w:rFonts w:cs="Times New Roman"/>
        </w:rPr>
      </w:pPr>
      <w:r>
        <w:rPr>
          <w:rFonts w:cs="宋体" w:hint="eastAsia"/>
        </w:rPr>
        <w:t>其中第</w:t>
      </w:r>
      <w:r>
        <w:t>0</w:t>
      </w:r>
      <w:r>
        <w:rPr>
          <w:rFonts w:cs="宋体" w:hint="eastAsia"/>
        </w:rPr>
        <w:t>个字节</w:t>
      </w:r>
      <w:r>
        <w:t>0x01</w:t>
      </w:r>
      <w:r>
        <w:rPr>
          <w:rFonts w:cs="宋体" w:hint="eastAsia"/>
        </w:rPr>
        <w:t>代表的是地址为</w:t>
      </w:r>
      <w:r>
        <w:t>0x01</w:t>
      </w:r>
      <w:r>
        <w:rPr>
          <w:rFonts w:cs="宋体" w:hint="eastAsia"/>
        </w:rPr>
        <w:t>的从机；</w:t>
      </w:r>
    </w:p>
    <w:p w:rsidR="00A515B7" w:rsidRDefault="00A515B7" w:rsidP="00932609">
      <w:pPr>
        <w:ind w:rightChars="200" w:right="31680"/>
        <w:rPr>
          <w:rFonts w:cs="Times New Roman"/>
        </w:rPr>
      </w:pPr>
      <w:r>
        <w:rPr>
          <w:rFonts w:cs="宋体" w:hint="eastAsia"/>
        </w:rPr>
        <w:t>其中第</w:t>
      </w:r>
      <w:r>
        <w:t>1</w:t>
      </w:r>
      <w:r>
        <w:rPr>
          <w:rFonts w:cs="宋体" w:hint="eastAsia"/>
        </w:rPr>
        <w:t>个字节</w:t>
      </w:r>
      <w:r>
        <w:t>0x05</w:t>
      </w:r>
      <w:r>
        <w:rPr>
          <w:rFonts w:cs="宋体" w:hint="eastAsia"/>
        </w:rPr>
        <w:t>代表的是此帧是控制功能；（附表</w:t>
      </w:r>
      <w:r>
        <w:t>1</w:t>
      </w:r>
      <w:r>
        <w:rPr>
          <w:rFonts w:cs="宋体" w:hint="eastAsia"/>
        </w:rPr>
        <w:t>会详细列出现有功能代码）</w:t>
      </w:r>
    </w:p>
    <w:p w:rsidR="00A515B7" w:rsidRDefault="00A515B7" w:rsidP="00932609">
      <w:pPr>
        <w:ind w:rightChars="200" w:right="31680"/>
        <w:rPr>
          <w:rFonts w:cs="Times New Roman"/>
        </w:rPr>
      </w:pPr>
      <w:r>
        <w:rPr>
          <w:rFonts w:cs="宋体" w:hint="eastAsia"/>
        </w:rPr>
        <w:t>其中第</w:t>
      </w:r>
      <w:r>
        <w:t>2</w:t>
      </w:r>
      <w:r>
        <w:rPr>
          <w:rFonts w:cs="宋体" w:hint="eastAsia"/>
        </w:rPr>
        <w:t>个字节至</w:t>
      </w:r>
      <w:r>
        <w:t>3</w:t>
      </w:r>
      <w:r>
        <w:rPr>
          <w:rFonts w:cs="宋体" w:hint="eastAsia"/>
        </w:rPr>
        <w:t>个字节是指定的控制设备；（附表</w:t>
      </w:r>
      <w:r>
        <w:t>4</w:t>
      </w:r>
      <w:r>
        <w:rPr>
          <w:rFonts w:cs="宋体" w:hint="eastAsia"/>
        </w:rPr>
        <w:t>会列出控制设备）</w:t>
      </w:r>
    </w:p>
    <w:p w:rsidR="00A515B7" w:rsidRDefault="00A515B7" w:rsidP="00932609">
      <w:pPr>
        <w:ind w:rightChars="200" w:right="31680"/>
        <w:rPr>
          <w:rFonts w:cs="Times New Roman"/>
        </w:rPr>
      </w:pPr>
      <w:r>
        <w:rPr>
          <w:rFonts w:cs="宋体" w:hint="eastAsia"/>
        </w:rPr>
        <w:t>其中第</w:t>
      </w:r>
      <w:r>
        <w:t>4</w:t>
      </w:r>
      <w:r>
        <w:rPr>
          <w:rFonts w:cs="宋体" w:hint="eastAsia"/>
        </w:rPr>
        <w:t>个字节至</w:t>
      </w:r>
      <w:r>
        <w:t>5</w:t>
      </w:r>
      <w:r>
        <w:rPr>
          <w:rFonts w:cs="宋体" w:hint="eastAsia"/>
        </w:rPr>
        <w:t>个字节是指定的控制动作；（附表</w:t>
      </w:r>
      <w:r>
        <w:t>4</w:t>
      </w:r>
      <w:r>
        <w:rPr>
          <w:rFonts w:cs="宋体" w:hint="eastAsia"/>
        </w:rPr>
        <w:t>会给出定义）</w:t>
      </w:r>
    </w:p>
    <w:p w:rsidR="00A515B7" w:rsidRDefault="00A515B7" w:rsidP="00932609">
      <w:pPr>
        <w:ind w:rightChars="200" w:right="31680"/>
        <w:rPr>
          <w:rFonts w:cs="Times New Roman"/>
        </w:rPr>
      </w:pPr>
      <w:r>
        <w:rPr>
          <w:rFonts w:cs="宋体" w:hint="eastAsia"/>
        </w:rPr>
        <w:t>其中第</w:t>
      </w:r>
      <w:r>
        <w:t>6</w:t>
      </w:r>
      <w:r>
        <w:rPr>
          <w:rFonts w:cs="宋体" w:hint="eastAsia"/>
        </w:rPr>
        <w:t>个字节是版本号字节个数；</w:t>
      </w:r>
    </w:p>
    <w:p w:rsidR="00A515B7" w:rsidRDefault="00A515B7" w:rsidP="00932609">
      <w:pPr>
        <w:ind w:rightChars="200" w:right="31680"/>
        <w:rPr>
          <w:rFonts w:cs="Times New Roman"/>
        </w:rPr>
      </w:pPr>
      <w:r>
        <w:rPr>
          <w:rFonts w:cs="宋体" w:hint="eastAsia"/>
        </w:rPr>
        <w:t>其中第</w:t>
      </w:r>
      <w:r>
        <w:t>7</w:t>
      </w:r>
      <w:r>
        <w:rPr>
          <w:rFonts w:cs="宋体" w:hint="eastAsia"/>
        </w:rPr>
        <w:t>个字节和第</w:t>
      </w:r>
      <w:r>
        <w:t>13</w:t>
      </w:r>
      <w:r>
        <w:rPr>
          <w:rFonts w:cs="宋体" w:hint="eastAsia"/>
        </w:rPr>
        <w:t>个字节是版本号的</w:t>
      </w:r>
      <w:r>
        <w:t>ASCII</w:t>
      </w:r>
      <w:r>
        <w:rPr>
          <w:rFonts w:cs="宋体" w:hint="eastAsia"/>
        </w:rPr>
        <w:t>码；</w:t>
      </w:r>
    </w:p>
    <w:p w:rsidR="00A515B7" w:rsidRDefault="00A515B7" w:rsidP="00932609">
      <w:pPr>
        <w:ind w:rightChars="200" w:right="31680"/>
        <w:rPr>
          <w:rFonts w:cs="Times New Roman"/>
        </w:rPr>
      </w:pPr>
      <w:r>
        <w:rPr>
          <w:rFonts w:cs="宋体" w:hint="eastAsia"/>
        </w:rPr>
        <w:t>其中第</w:t>
      </w:r>
      <w:r>
        <w:t>14</w:t>
      </w:r>
      <w:r>
        <w:rPr>
          <w:rFonts w:cs="宋体" w:hint="eastAsia"/>
        </w:rPr>
        <w:t>个字节和第</w:t>
      </w:r>
      <w:r>
        <w:t>15</w:t>
      </w:r>
      <w:r>
        <w:rPr>
          <w:rFonts w:cs="宋体" w:hint="eastAsia"/>
        </w:rPr>
        <w:t>个字节是</w:t>
      </w:r>
      <w:r>
        <w:t>CRC</w:t>
      </w:r>
      <w:r>
        <w:rPr>
          <w:rFonts w:cs="宋体" w:hint="eastAsia"/>
        </w:rPr>
        <w:t>校验；（</w:t>
      </w:r>
      <w:r>
        <w:t>CRC</w:t>
      </w:r>
      <w:r>
        <w:rPr>
          <w:rFonts w:cs="宋体" w:hint="eastAsia"/>
        </w:rPr>
        <w:t>校验</w:t>
      </w:r>
      <w:r>
        <w:t>C</w:t>
      </w:r>
      <w:r>
        <w:rPr>
          <w:rFonts w:cs="宋体" w:hint="eastAsia"/>
        </w:rPr>
        <w:t>程序会给出）；</w:t>
      </w:r>
    </w:p>
    <w:p w:rsidR="00A515B7" w:rsidRDefault="00A515B7" w:rsidP="00932609">
      <w:pPr>
        <w:ind w:rightChars="200" w:right="31680"/>
        <w:rPr>
          <w:rFonts w:cs="Times New Roman"/>
        </w:rPr>
      </w:pPr>
    </w:p>
    <w:p w:rsidR="00A515B7" w:rsidRDefault="00A515B7" w:rsidP="00932609">
      <w:pPr>
        <w:ind w:rightChars="200" w:right="31680"/>
        <w:rPr>
          <w:rFonts w:cs="Times New Roman"/>
        </w:rPr>
      </w:pPr>
      <w:r>
        <w:rPr>
          <w:b/>
          <w:bCs/>
        </w:rPr>
        <w:t>5</w:t>
      </w:r>
      <w:r>
        <w:rPr>
          <w:rFonts w:cs="宋体" w:hint="eastAsia"/>
          <w:b/>
          <w:bCs/>
        </w:rPr>
        <w:t>、下位机上传通讯帧结构</w:t>
      </w:r>
    </w:p>
    <w:p w:rsidR="00A515B7" w:rsidRDefault="00A515B7" w:rsidP="00932609">
      <w:pPr>
        <w:ind w:rightChars="200" w:right="31680"/>
        <w:rPr>
          <w:rFonts w:cs="Times New Roman"/>
        </w:rPr>
      </w:pPr>
      <w:r>
        <w:rPr>
          <w:rFonts w:cs="宋体" w:hint="eastAsia"/>
        </w:rPr>
        <w:t>帧头：从机地址（</w:t>
      </w:r>
      <w:r>
        <w:t>1</w:t>
      </w:r>
      <w:r>
        <w:rPr>
          <w:rFonts w:cs="宋体" w:hint="eastAsia"/>
        </w:rPr>
        <w:t>字节）；</w:t>
      </w:r>
    </w:p>
    <w:p w:rsidR="00A515B7" w:rsidRDefault="00A515B7" w:rsidP="00932609">
      <w:pPr>
        <w:ind w:rightChars="200" w:right="31680"/>
        <w:rPr>
          <w:rFonts w:cs="Times New Roman"/>
        </w:rPr>
      </w:pPr>
      <w:r>
        <w:rPr>
          <w:rFonts w:cs="宋体" w:hint="eastAsia"/>
        </w:rPr>
        <w:t>数据：功能代码（</w:t>
      </w:r>
      <w:r>
        <w:t>1</w:t>
      </w:r>
      <w:r>
        <w:rPr>
          <w:rFonts w:cs="宋体" w:hint="eastAsia"/>
        </w:rPr>
        <w:t>字节）</w:t>
      </w:r>
      <w:r>
        <w:t>+</w:t>
      </w:r>
      <w:r>
        <w:rPr>
          <w:rFonts w:cs="宋体" w:hint="eastAsia"/>
        </w:rPr>
        <w:t>帧长</w:t>
      </w:r>
      <w:r>
        <w:t>+</w:t>
      </w:r>
      <w:r>
        <w:rPr>
          <w:rFonts w:cs="宋体" w:hint="eastAsia"/>
        </w:rPr>
        <w:t>数据；</w:t>
      </w:r>
    </w:p>
    <w:p w:rsidR="00A515B7" w:rsidRDefault="00A515B7" w:rsidP="00932609">
      <w:pPr>
        <w:ind w:rightChars="200" w:right="31680"/>
        <w:rPr>
          <w:rFonts w:cs="Times New Roman"/>
        </w:rPr>
      </w:pPr>
      <w:r>
        <w:rPr>
          <w:rFonts w:cs="宋体" w:hint="eastAsia"/>
        </w:rPr>
        <w:t>帧尾：</w:t>
      </w:r>
      <w:r>
        <w:t>CRC</w:t>
      </w:r>
      <w:r>
        <w:rPr>
          <w:rFonts w:cs="宋体" w:hint="eastAsia"/>
        </w:rPr>
        <w:t>校验（</w:t>
      </w:r>
      <w:r>
        <w:t>2</w:t>
      </w:r>
      <w:r>
        <w:rPr>
          <w:rFonts w:cs="宋体" w:hint="eastAsia"/>
        </w:rPr>
        <w:t>字节）。</w:t>
      </w:r>
    </w:p>
    <w:p w:rsidR="00A515B7" w:rsidRDefault="00A515B7" w:rsidP="00932609">
      <w:pPr>
        <w:ind w:rightChars="200" w:right="31680"/>
        <w:rPr>
          <w:rFonts w:cs="Times New Roman"/>
          <w:b/>
          <w:bCs/>
        </w:rPr>
      </w:pPr>
      <w:r>
        <w:rPr>
          <w:rFonts w:cs="宋体" w:hint="eastAsia"/>
          <w:b/>
          <w:bCs/>
        </w:rPr>
        <w:t>举例：</w:t>
      </w:r>
    </w:p>
    <w:p w:rsidR="00A515B7" w:rsidRDefault="00A515B7" w:rsidP="00932609">
      <w:pPr>
        <w:ind w:rightChars="200" w:right="31680"/>
        <w:rPr>
          <w:rFonts w:cs="Times New Roman"/>
          <w:b/>
          <w:bCs/>
        </w:rPr>
      </w:pPr>
      <w:r>
        <w:rPr>
          <w:rFonts w:cs="宋体" w:hint="eastAsia"/>
          <w:b/>
          <w:bCs/>
        </w:rPr>
        <w:t>下位机上传设备状态命令：</w:t>
      </w:r>
      <w:r>
        <w:rPr>
          <w:b/>
          <w:bCs/>
        </w:rPr>
        <w:t>01 02 63 00 05 9D 0B F2 00 B7 D0 00 00 00 00 00 00 61 00 62 00 67 31 98 34 07 00 12 10 1E 10 20 10 1B 10 17 10 21 10 1B 10 22 10 17 10 27 10 1F 10 2B 10 15 10 00 00 64 00 41 47 41 4A 42 43 31 44 48 31 33 54 39 39 30 32 00 00 00 00 53 69 72 69 75 73 31 2E 35 56 31 36 00 00 00 00 00 00 00 00 D7 81</w:t>
      </w:r>
      <w:r>
        <w:rPr>
          <w:rFonts w:cs="宋体" w:hint="eastAsia"/>
          <w:b/>
          <w:bCs/>
        </w:rPr>
        <w:t>；</w:t>
      </w:r>
    </w:p>
    <w:p w:rsidR="00A515B7" w:rsidRDefault="00A515B7" w:rsidP="00932609">
      <w:pPr>
        <w:ind w:rightChars="200" w:right="31680"/>
        <w:rPr>
          <w:rFonts w:cs="Times New Roman"/>
        </w:rPr>
      </w:pPr>
      <w:r>
        <w:rPr>
          <w:rFonts w:cs="宋体" w:hint="eastAsia"/>
        </w:rPr>
        <w:t>其中第</w:t>
      </w:r>
      <w:r>
        <w:t>0</w:t>
      </w:r>
      <w:r>
        <w:rPr>
          <w:rFonts w:cs="宋体" w:hint="eastAsia"/>
        </w:rPr>
        <w:t>个字节</w:t>
      </w:r>
      <w:r>
        <w:t>0x01</w:t>
      </w:r>
      <w:r>
        <w:rPr>
          <w:rFonts w:cs="宋体" w:hint="eastAsia"/>
        </w:rPr>
        <w:t>代表的是地址为</w:t>
      </w:r>
      <w:r>
        <w:t>0x01</w:t>
      </w:r>
      <w:r>
        <w:rPr>
          <w:rFonts w:cs="宋体" w:hint="eastAsia"/>
        </w:rPr>
        <w:t>的从机；</w:t>
      </w:r>
    </w:p>
    <w:p w:rsidR="00A515B7" w:rsidRDefault="00A515B7" w:rsidP="00932609">
      <w:pPr>
        <w:ind w:rightChars="200" w:right="31680"/>
        <w:rPr>
          <w:rFonts w:cs="Times New Roman"/>
        </w:rPr>
      </w:pPr>
      <w:r>
        <w:rPr>
          <w:rFonts w:cs="宋体" w:hint="eastAsia"/>
        </w:rPr>
        <w:t>其中第</w:t>
      </w:r>
      <w:r>
        <w:t>1</w:t>
      </w:r>
      <w:r>
        <w:rPr>
          <w:rFonts w:cs="宋体" w:hint="eastAsia"/>
        </w:rPr>
        <w:t>个字节</w:t>
      </w:r>
      <w:r>
        <w:t>0x02</w:t>
      </w:r>
      <w:r>
        <w:rPr>
          <w:rFonts w:cs="宋体" w:hint="eastAsia"/>
        </w:rPr>
        <w:t>代表的是此帧是回应查询功能；（附表</w:t>
      </w:r>
      <w:r>
        <w:t>1</w:t>
      </w:r>
      <w:r>
        <w:rPr>
          <w:rFonts w:cs="宋体" w:hint="eastAsia"/>
        </w:rPr>
        <w:t>会详细列出现有功能代码）</w:t>
      </w:r>
    </w:p>
    <w:p w:rsidR="00A515B7" w:rsidRDefault="00A515B7" w:rsidP="00932609">
      <w:pPr>
        <w:ind w:rightChars="200" w:right="31680"/>
        <w:rPr>
          <w:rFonts w:cs="Times New Roman"/>
        </w:rPr>
      </w:pPr>
      <w:r>
        <w:rPr>
          <w:rFonts w:cs="宋体" w:hint="eastAsia"/>
        </w:rPr>
        <w:t>其中第</w:t>
      </w:r>
      <w:r>
        <w:t>2</w:t>
      </w:r>
      <w:r>
        <w:rPr>
          <w:rFonts w:cs="宋体" w:hint="eastAsia"/>
        </w:rPr>
        <w:t>个字节</w:t>
      </w:r>
      <w:r>
        <w:t>0x63</w:t>
      </w:r>
      <w:r>
        <w:rPr>
          <w:rFonts w:cs="宋体" w:hint="eastAsia"/>
        </w:rPr>
        <w:t>代表的是有效数据是</w:t>
      </w:r>
      <w:r>
        <w:t>99</w:t>
      </w:r>
      <w:r>
        <w:rPr>
          <w:rFonts w:cs="宋体" w:hint="eastAsia"/>
        </w:rPr>
        <w:t>个；</w:t>
      </w:r>
    </w:p>
    <w:p w:rsidR="00A515B7" w:rsidRDefault="00A515B7" w:rsidP="00932609">
      <w:pPr>
        <w:ind w:rightChars="200" w:right="31680"/>
        <w:rPr>
          <w:rFonts w:cs="Times New Roman"/>
        </w:rPr>
      </w:pPr>
      <w:r>
        <w:rPr>
          <w:rFonts w:cs="宋体" w:hint="eastAsia"/>
        </w:rPr>
        <w:t>其中第</w:t>
      </w:r>
      <w:r>
        <w:t>3</w:t>
      </w:r>
      <w:r>
        <w:rPr>
          <w:rFonts w:cs="宋体" w:hint="eastAsia"/>
        </w:rPr>
        <w:t>个字节至</w:t>
      </w:r>
      <w:r>
        <w:t>4</w:t>
      </w:r>
      <w:r>
        <w:rPr>
          <w:rFonts w:cs="宋体" w:hint="eastAsia"/>
        </w:rPr>
        <w:t>个字节是门锁和电机等状态信息；（附表</w:t>
      </w:r>
      <w:r>
        <w:t>2</w:t>
      </w:r>
      <w:r>
        <w:rPr>
          <w:rFonts w:cs="宋体" w:hint="eastAsia"/>
        </w:rPr>
        <w:t>会给出定义）</w:t>
      </w:r>
    </w:p>
    <w:p w:rsidR="00A515B7" w:rsidRDefault="00A515B7" w:rsidP="00932609">
      <w:pPr>
        <w:ind w:rightChars="200" w:right="31680"/>
      </w:pPr>
      <w:r>
        <w:rPr>
          <w:rFonts w:cs="宋体" w:hint="eastAsia"/>
        </w:rPr>
        <w:t>其中第</w:t>
      </w:r>
      <w:r>
        <w:t>5</w:t>
      </w:r>
      <w:r>
        <w:rPr>
          <w:rFonts w:cs="宋体" w:hint="eastAsia"/>
        </w:rPr>
        <w:t>个字节至</w:t>
      </w:r>
      <w:r>
        <w:t>8</w:t>
      </w:r>
      <w:r>
        <w:rPr>
          <w:rFonts w:cs="宋体" w:hint="eastAsia"/>
        </w:rPr>
        <w:t>个字节是电池温度信息；（附表</w:t>
      </w:r>
      <w:r>
        <w:t>3</w:t>
      </w:r>
      <w:r>
        <w:rPr>
          <w:rFonts w:cs="宋体" w:hint="eastAsia"/>
        </w:rPr>
        <w:t>会给出转换公式）</w:t>
      </w:r>
      <w:r>
        <w:t xml:space="preserve"> </w:t>
      </w:r>
    </w:p>
    <w:p w:rsidR="00A515B7" w:rsidRDefault="00A515B7" w:rsidP="00932609">
      <w:pPr>
        <w:ind w:rightChars="200" w:right="31680"/>
      </w:pPr>
      <w:r>
        <w:rPr>
          <w:rFonts w:cs="宋体" w:hint="eastAsia"/>
        </w:rPr>
        <w:t>其中第</w:t>
      </w:r>
      <w:r>
        <w:t>9</w:t>
      </w:r>
      <w:r>
        <w:rPr>
          <w:rFonts w:cs="宋体" w:hint="eastAsia"/>
        </w:rPr>
        <w:t>个字节至</w:t>
      </w:r>
      <w:r>
        <w:t>12</w:t>
      </w:r>
      <w:r>
        <w:rPr>
          <w:rFonts w:cs="宋体" w:hint="eastAsia"/>
        </w:rPr>
        <w:t>个字节是电池电压信息；（附表</w:t>
      </w:r>
      <w:r>
        <w:t>3</w:t>
      </w:r>
      <w:r>
        <w:rPr>
          <w:rFonts w:cs="宋体" w:hint="eastAsia"/>
        </w:rPr>
        <w:t>会给出转换公式）</w:t>
      </w:r>
      <w:r>
        <w:t xml:space="preserve"> </w:t>
      </w:r>
    </w:p>
    <w:p w:rsidR="00A515B7" w:rsidRDefault="00A515B7" w:rsidP="00932609">
      <w:pPr>
        <w:ind w:rightChars="200" w:right="31680"/>
        <w:rPr>
          <w:rFonts w:cs="Times New Roman"/>
        </w:rPr>
      </w:pPr>
      <w:r>
        <w:rPr>
          <w:rFonts w:cs="宋体" w:hint="eastAsia"/>
        </w:rPr>
        <w:t>其中第</w:t>
      </w:r>
      <w:r>
        <w:t>13</w:t>
      </w:r>
      <w:r>
        <w:rPr>
          <w:rFonts w:cs="宋体" w:hint="eastAsia"/>
        </w:rPr>
        <w:t>个字节至</w:t>
      </w:r>
      <w:r>
        <w:t>16</w:t>
      </w:r>
      <w:r>
        <w:rPr>
          <w:rFonts w:cs="宋体" w:hint="eastAsia"/>
        </w:rPr>
        <w:t>个字节是电池电流信息；（附表</w:t>
      </w:r>
      <w:r>
        <w:t>3</w:t>
      </w:r>
      <w:r>
        <w:rPr>
          <w:rFonts w:cs="宋体" w:hint="eastAsia"/>
        </w:rPr>
        <w:t>会给出转换公式）</w:t>
      </w:r>
    </w:p>
    <w:p w:rsidR="00A515B7" w:rsidRDefault="00A515B7" w:rsidP="00932609">
      <w:pPr>
        <w:ind w:rightChars="200" w:right="31680"/>
        <w:rPr>
          <w:rFonts w:cs="Times New Roman"/>
        </w:rPr>
      </w:pPr>
      <w:r>
        <w:rPr>
          <w:rFonts w:cs="宋体" w:hint="eastAsia"/>
        </w:rPr>
        <w:t>其中第</w:t>
      </w:r>
      <w:r>
        <w:t>17</w:t>
      </w:r>
      <w:r>
        <w:rPr>
          <w:rFonts w:cs="宋体" w:hint="eastAsia"/>
        </w:rPr>
        <w:t>个字节至</w:t>
      </w:r>
      <w:r>
        <w:t>18</w:t>
      </w:r>
      <w:r>
        <w:rPr>
          <w:rFonts w:cs="宋体" w:hint="eastAsia"/>
        </w:rPr>
        <w:t>个字节是电池相对容量百分比信息；（附表</w:t>
      </w:r>
      <w:r>
        <w:t>3</w:t>
      </w:r>
      <w:r>
        <w:rPr>
          <w:rFonts w:cs="宋体" w:hint="eastAsia"/>
        </w:rPr>
        <w:t>会给出转换公式）</w:t>
      </w:r>
    </w:p>
    <w:p w:rsidR="00A515B7" w:rsidRDefault="00A515B7" w:rsidP="00932609">
      <w:pPr>
        <w:ind w:rightChars="200" w:right="31680"/>
        <w:rPr>
          <w:rFonts w:cs="Times New Roman"/>
        </w:rPr>
      </w:pPr>
      <w:r>
        <w:rPr>
          <w:rFonts w:cs="宋体" w:hint="eastAsia"/>
        </w:rPr>
        <w:t>其中第</w:t>
      </w:r>
      <w:r>
        <w:t>19</w:t>
      </w:r>
      <w:r>
        <w:rPr>
          <w:rFonts w:cs="宋体" w:hint="eastAsia"/>
        </w:rPr>
        <w:t>个字节至</w:t>
      </w:r>
      <w:r>
        <w:t>20</w:t>
      </w:r>
      <w:r>
        <w:rPr>
          <w:rFonts w:cs="宋体" w:hint="eastAsia"/>
        </w:rPr>
        <w:t>个字节是电池绝对容量百分比信息；（附表</w:t>
      </w:r>
      <w:r>
        <w:t>3</w:t>
      </w:r>
      <w:r>
        <w:rPr>
          <w:rFonts w:cs="宋体" w:hint="eastAsia"/>
        </w:rPr>
        <w:t>会给出转换公式）</w:t>
      </w:r>
    </w:p>
    <w:p w:rsidR="00A515B7" w:rsidRDefault="00A515B7" w:rsidP="00932609">
      <w:pPr>
        <w:ind w:rightChars="200" w:right="31680"/>
        <w:rPr>
          <w:rFonts w:cs="Times New Roman"/>
        </w:rPr>
      </w:pPr>
      <w:r>
        <w:rPr>
          <w:rFonts w:cs="宋体" w:hint="eastAsia"/>
        </w:rPr>
        <w:t>其中第</w:t>
      </w:r>
      <w:r>
        <w:t>21</w:t>
      </w:r>
      <w:r>
        <w:rPr>
          <w:rFonts w:cs="宋体" w:hint="eastAsia"/>
        </w:rPr>
        <w:t>个字节至</w:t>
      </w:r>
      <w:r>
        <w:t>22</w:t>
      </w:r>
      <w:r>
        <w:rPr>
          <w:rFonts w:cs="宋体" w:hint="eastAsia"/>
        </w:rPr>
        <w:t>个字节是电池剩余容量信息；（附表</w:t>
      </w:r>
      <w:r>
        <w:t>3</w:t>
      </w:r>
      <w:r>
        <w:rPr>
          <w:rFonts w:cs="宋体" w:hint="eastAsia"/>
        </w:rPr>
        <w:t>会给出转换公式）</w:t>
      </w:r>
    </w:p>
    <w:p w:rsidR="00A515B7" w:rsidRDefault="00A515B7" w:rsidP="00932609">
      <w:pPr>
        <w:ind w:rightChars="200" w:right="31680"/>
        <w:rPr>
          <w:rFonts w:cs="Times New Roman"/>
        </w:rPr>
      </w:pPr>
      <w:r>
        <w:rPr>
          <w:rFonts w:cs="宋体" w:hint="eastAsia"/>
        </w:rPr>
        <w:t>其中第</w:t>
      </w:r>
      <w:r>
        <w:t>23</w:t>
      </w:r>
      <w:r>
        <w:rPr>
          <w:rFonts w:cs="宋体" w:hint="eastAsia"/>
        </w:rPr>
        <w:t>个字节至</w:t>
      </w:r>
      <w:r>
        <w:t>24</w:t>
      </w:r>
      <w:r>
        <w:rPr>
          <w:rFonts w:cs="宋体" w:hint="eastAsia"/>
        </w:rPr>
        <w:t>个字节是电池满充容量信息；（附表</w:t>
      </w:r>
      <w:r>
        <w:t>3</w:t>
      </w:r>
      <w:r>
        <w:rPr>
          <w:rFonts w:cs="宋体" w:hint="eastAsia"/>
        </w:rPr>
        <w:t>会给出转换公式）</w:t>
      </w:r>
    </w:p>
    <w:p w:rsidR="00A515B7" w:rsidRDefault="00A515B7" w:rsidP="00932609">
      <w:pPr>
        <w:ind w:rightChars="200" w:right="31680"/>
        <w:rPr>
          <w:rFonts w:cs="Times New Roman"/>
        </w:rPr>
      </w:pPr>
      <w:r>
        <w:rPr>
          <w:rFonts w:cs="宋体" w:hint="eastAsia"/>
        </w:rPr>
        <w:t>其中第</w:t>
      </w:r>
      <w:r>
        <w:t>25</w:t>
      </w:r>
      <w:r>
        <w:rPr>
          <w:rFonts w:cs="宋体" w:hint="eastAsia"/>
        </w:rPr>
        <w:t>个字节至</w:t>
      </w:r>
      <w:r>
        <w:t>26</w:t>
      </w:r>
      <w:r>
        <w:rPr>
          <w:rFonts w:cs="宋体" w:hint="eastAsia"/>
        </w:rPr>
        <w:t>个字节是电池循环次数信息；（附表</w:t>
      </w:r>
      <w:r>
        <w:t>3</w:t>
      </w:r>
      <w:r>
        <w:rPr>
          <w:rFonts w:cs="宋体" w:hint="eastAsia"/>
        </w:rPr>
        <w:t>会给出转换公式）</w:t>
      </w:r>
    </w:p>
    <w:p w:rsidR="00A515B7" w:rsidRDefault="00A515B7" w:rsidP="00932609">
      <w:pPr>
        <w:ind w:rightChars="200" w:right="31680"/>
        <w:rPr>
          <w:rFonts w:cs="Times New Roman"/>
        </w:rPr>
      </w:pPr>
      <w:r>
        <w:rPr>
          <w:rFonts w:cs="宋体" w:hint="eastAsia"/>
        </w:rPr>
        <w:t>其中第</w:t>
      </w:r>
      <w:r>
        <w:t>27</w:t>
      </w:r>
      <w:r>
        <w:rPr>
          <w:rFonts w:cs="宋体" w:hint="eastAsia"/>
        </w:rPr>
        <w:t>个字节至</w:t>
      </w:r>
      <w:r>
        <w:t>40</w:t>
      </w:r>
      <w:r>
        <w:rPr>
          <w:rFonts w:cs="宋体" w:hint="eastAsia"/>
        </w:rPr>
        <w:t>个字节是电池</w:t>
      </w:r>
      <w:r>
        <w:t xml:space="preserve">1~7 </w:t>
      </w:r>
      <w:r>
        <w:rPr>
          <w:rFonts w:cs="宋体" w:hint="eastAsia"/>
        </w:rPr>
        <w:t>节电池电压信息；（附表</w:t>
      </w:r>
      <w:r>
        <w:t>3</w:t>
      </w:r>
      <w:r>
        <w:rPr>
          <w:rFonts w:cs="宋体" w:hint="eastAsia"/>
        </w:rPr>
        <w:t>会给出转换公式）</w:t>
      </w:r>
    </w:p>
    <w:p w:rsidR="00A515B7" w:rsidRDefault="00A515B7" w:rsidP="00932609">
      <w:pPr>
        <w:ind w:rightChars="200" w:right="31680"/>
        <w:rPr>
          <w:rFonts w:cs="Times New Roman"/>
        </w:rPr>
      </w:pPr>
      <w:r>
        <w:rPr>
          <w:rFonts w:cs="宋体" w:hint="eastAsia"/>
        </w:rPr>
        <w:t>其中第</w:t>
      </w:r>
      <w:r>
        <w:t>41</w:t>
      </w:r>
      <w:r>
        <w:rPr>
          <w:rFonts w:cs="宋体" w:hint="eastAsia"/>
        </w:rPr>
        <w:t>个字节至</w:t>
      </w:r>
      <w:r>
        <w:t>54</w:t>
      </w:r>
      <w:r>
        <w:rPr>
          <w:rFonts w:cs="宋体" w:hint="eastAsia"/>
        </w:rPr>
        <w:t>个字节是电池</w:t>
      </w:r>
      <w:r>
        <w:t xml:space="preserve">8~13 </w:t>
      </w:r>
      <w:r>
        <w:rPr>
          <w:rFonts w:cs="宋体" w:hint="eastAsia"/>
        </w:rPr>
        <w:t>节电池电压信息；（附表</w:t>
      </w:r>
      <w:r>
        <w:t>3</w:t>
      </w:r>
      <w:r>
        <w:rPr>
          <w:rFonts w:cs="宋体" w:hint="eastAsia"/>
        </w:rPr>
        <w:t>会给出转换公式）</w:t>
      </w:r>
    </w:p>
    <w:p w:rsidR="00A515B7" w:rsidRDefault="00A515B7" w:rsidP="00932609">
      <w:pPr>
        <w:ind w:rightChars="200" w:right="31680"/>
        <w:rPr>
          <w:rFonts w:cs="Times New Roman"/>
        </w:rPr>
      </w:pPr>
      <w:r>
        <w:rPr>
          <w:rFonts w:cs="宋体" w:hint="eastAsia"/>
        </w:rPr>
        <w:t>其中第</w:t>
      </w:r>
      <w:r>
        <w:t>55</w:t>
      </w:r>
      <w:r>
        <w:rPr>
          <w:rFonts w:cs="宋体" w:hint="eastAsia"/>
        </w:rPr>
        <w:t>个字节至</w:t>
      </w:r>
      <w:r>
        <w:t>56</w:t>
      </w:r>
      <w:r>
        <w:rPr>
          <w:rFonts w:cs="宋体" w:hint="eastAsia"/>
        </w:rPr>
        <w:t>个字节是电池</w:t>
      </w:r>
      <w:r>
        <w:t>SOH</w:t>
      </w:r>
      <w:r>
        <w:rPr>
          <w:rFonts w:cs="宋体" w:hint="eastAsia"/>
        </w:rPr>
        <w:t>信息；（附表</w:t>
      </w:r>
      <w:r>
        <w:t>3</w:t>
      </w:r>
      <w:r>
        <w:rPr>
          <w:rFonts w:cs="宋体" w:hint="eastAsia"/>
        </w:rPr>
        <w:t>会给出转换公式）</w:t>
      </w:r>
    </w:p>
    <w:p w:rsidR="00A515B7" w:rsidRDefault="00A515B7" w:rsidP="00932609">
      <w:pPr>
        <w:ind w:rightChars="200" w:right="31680"/>
        <w:rPr>
          <w:rFonts w:cs="Times New Roman"/>
        </w:rPr>
      </w:pPr>
      <w:r>
        <w:rPr>
          <w:rFonts w:cs="宋体" w:hint="eastAsia"/>
        </w:rPr>
        <w:t>其中第</w:t>
      </w:r>
      <w:r>
        <w:t>57</w:t>
      </w:r>
      <w:r>
        <w:rPr>
          <w:rFonts w:cs="宋体" w:hint="eastAsia"/>
        </w:rPr>
        <w:t>个字节至</w:t>
      </w:r>
      <w:r>
        <w:t>76</w:t>
      </w:r>
      <w:r>
        <w:rPr>
          <w:rFonts w:cs="宋体" w:hint="eastAsia"/>
        </w:rPr>
        <w:t>个字节是电池</w:t>
      </w:r>
      <w:r>
        <w:t>ID</w:t>
      </w:r>
      <w:r>
        <w:rPr>
          <w:rFonts w:cs="宋体" w:hint="eastAsia"/>
        </w:rPr>
        <w:t>信息；（附表</w:t>
      </w:r>
      <w:r>
        <w:t>3</w:t>
      </w:r>
      <w:r>
        <w:rPr>
          <w:rFonts w:cs="宋体" w:hint="eastAsia"/>
        </w:rPr>
        <w:t>会给出转换公式）</w:t>
      </w:r>
    </w:p>
    <w:p w:rsidR="00A515B7" w:rsidRDefault="00A515B7" w:rsidP="00932609">
      <w:pPr>
        <w:ind w:rightChars="200" w:right="31680"/>
        <w:rPr>
          <w:rFonts w:cs="Times New Roman"/>
        </w:rPr>
      </w:pPr>
      <w:r>
        <w:rPr>
          <w:rFonts w:cs="宋体" w:hint="eastAsia"/>
        </w:rPr>
        <w:t>其中第</w:t>
      </w:r>
      <w:r>
        <w:t>77</w:t>
      </w:r>
      <w:r>
        <w:rPr>
          <w:rFonts w:cs="宋体" w:hint="eastAsia"/>
        </w:rPr>
        <w:t>个字节至</w:t>
      </w:r>
      <w:r>
        <w:t>96</w:t>
      </w:r>
      <w:r>
        <w:rPr>
          <w:rFonts w:cs="宋体" w:hint="eastAsia"/>
        </w:rPr>
        <w:t>个字节是电池版本号信息；（附表</w:t>
      </w:r>
      <w:r>
        <w:t>3</w:t>
      </w:r>
      <w:r>
        <w:rPr>
          <w:rFonts w:cs="宋体" w:hint="eastAsia"/>
        </w:rPr>
        <w:t>会给出转换公式）</w:t>
      </w:r>
    </w:p>
    <w:p w:rsidR="00A515B7" w:rsidRDefault="00A515B7" w:rsidP="00932609">
      <w:pPr>
        <w:ind w:rightChars="200" w:right="31680"/>
        <w:rPr>
          <w:rFonts w:cs="Times New Roman"/>
        </w:rPr>
      </w:pPr>
      <w:r>
        <w:rPr>
          <w:rFonts w:cs="宋体" w:hint="eastAsia"/>
        </w:rPr>
        <w:t>其中第</w:t>
      </w:r>
      <w:r>
        <w:t>97</w:t>
      </w:r>
      <w:r>
        <w:rPr>
          <w:rFonts w:cs="宋体" w:hint="eastAsia"/>
        </w:rPr>
        <w:t>个字节至</w:t>
      </w:r>
      <w:r>
        <w:t>117</w:t>
      </w:r>
      <w:r>
        <w:rPr>
          <w:rFonts w:cs="宋体" w:hint="eastAsia"/>
        </w:rPr>
        <w:t>个字节是电池版本号信息；</w:t>
      </w:r>
      <w:r>
        <w:t>(</w:t>
      </w:r>
      <w:r>
        <w:rPr>
          <w:rFonts w:cs="宋体" w:hint="eastAsia"/>
        </w:rPr>
        <w:t>第</w:t>
      </w:r>
      <w:r>
        <w:t>97</w:t>
      </w:r>
      <w:r>
        <w:rPr>
          <w:rFonts w:cs="宋体" w:hint="eastAsia"/>
        </w:rPr>
        <w:t>个字节为芯片温度，后面字节预留，暂时不用</w:t>
      </w:r>
      <w:r>
        <w:t>)</w:t>
      </w:r>
    </w:p>
    <w:p w:rsidR="00A515B7" w:rsidRPr="00566D6F" w:rsidRDefault="00A515B7" w:rsidP="00932609">
      <w:pPr>
        <w:ind w:rightChars="200" w:right="31680"/>
        <w:rPr>
          <w:rFonts w:cs="Times New Roman"/>
        </w:rPr>
      </w:pPr>
    </w:p>
    <w:p w:rsidR="00A515B7" w:rsidRDefault="00A515B7" w:rsidP="00932609">
      <w:pPr>
        <w:ind w:rightChars="200" w:right="31680"/>
        <w:rPr>
          <w:rFonts w:cs="Times New Roman"/>
        </w:rPr>
      </w:pPr>
      <w:r>
        <w:rPr>
          <w:rFonts w:cs="宋体" w:hint="eastAsia"/>
        </w:rPr>
        <w:t>其中第</w:t>
      </w:r>
      <w:r>
        <w:t>118</w:t>
      </w:r>
      <w:r>
        <w:rPr>
          <w:rFonts w:cs="宋体" w:hint="eastAsia"/>
        </w:rPr>
        <w:t>个字节和第</w:t>
      </w:r>
      <w:r>
        <w:t>119</w:t>
      </w:r>
      <w:r>
        <w:rPr>
          <w:rFonts w:cs="宋体" w:hint="eastAsia"/>
        </w:rPr>
        <w:t>个字节是</w:t>
      </w:r>
      <w:r>
        <w:t>CRC</w:t>
      </w:r>
      <w:r>
        <w:rPr>
          <w:rFonts w:cs="宋体" w:hint="eastAsia"/>
        </w:rPr>
        <w:t>校验；（</w:t>
      </w:r>
      <w:r>
        <w:t>CRC</w:t>
      </w:r>
      <w:r>
        <w:rPr>
          <w:rFonts w:cs="宋体" w:hint="eastAsia"/>
        </w:rPr>
        <w:t>校验</w:t>
      </w:r>
      <w:r>
        <w:t>C</w:t>
      </w:r>
      <w:r>
        <w:rPr>
          <w:rFonts w:cs="宋体" w:hint="eastAsia"/>
        </w:rPr>
        <w:t>程序会给出）；</w:t>
      </w:r>
    </w:p>
    <w:p w:rsidR="00A515B7" w:rsidRDefault="00A515B7" w:rsidP="00932609">
      <w:pPr>
        <w:ind w:rightChars="200" w:right="31680"/>
        <w:rPr>
          <w:rFonts w:cs="Times New Roman"/>
        </w:rPr>
      </w:pPr>
    </w:p>
    <w:p w:rsidR="00A515B7" w:rsidRDefault="00A515B7" w:rsidP="00932609">
      <w:pPr>
        <w:ind w:rightChars="200" w:right="31680"/>
        <w:rPr>
          <w:rFonts w:cs="Times New Roman"/>
          <w:b/>
          <w:bCs/>
        </w:rPr>
      </w:pPr>
      <w:r>
        <w:rPr>
          <w:rFonts w:cs="宋体" w:hint="eastAsia"/>
          <w:b/>
          <w:bCs/>
        </w:rPr>
        <w:t>下位机上传读写设备版本号命令：</w:t>
      </w:r>
    </w:p>
    <w:p w:rsidR="00A515B7" w:rsidRDefault="00A515B7" w:rsidP="00932609">
      <w:pPr>
        <w:ind w:rightChars="200" w:right="31680"/>
        <w:rPr>
          <w:b/>
          <w:bCs/>
        </w:rPr>
      </w:pPr>
      <w:r>
        <w:rPr>
          <w:b/>
          <w:bCs/>
        </w:rPr>
        <w:t>0x01,0x05,0x08,0x06,0xFF,0xFF,0xFF,0xFF,0xFF,0xFF,0xFF,CRC,CRC;</w:t>
      </w:r>
    </w:p>
    <w:p w:rsidR="00A515B7" w:rsidRDefault="00A515B7" w:rsidP="00932609">
      <w:pPr>
        <w:ind w:rightChars="200" w:right="31680"/>
        <w:rPr>
          <w:rFonts w:cs="Times New Roman"/>
        </w:rPr>
      </w:pPr>
      <w:r>
        <w:rPr>
          <w:rFonts w:cs="宋体" w:hint="eastAsia"/>
        </w:rPr>
        <w:t>其中第</w:t>
      </w:r>
      <w:r>
        <w:t>0</w:t>
      </w:r>
      <w:r>
        <w:rPr>
          <w:rFonts w:cs="宋体" w:hint="eastAsia"/>
        </w:rPr>
        <w:t>个字节</w:t>
      </w:r>
      <w:r>
        <w:t>0x01</w:t>
      </w:r>
      <w:r>
        <w:rPr>
          <w:rFonts w:cs="宋体" w:hint="eastAsia"/>
        </w:rPr>
        <w:t>代表的是地址为</w:t>
      </w:r>
      <w:r>
        <w:t>0x01</w:t>
      </w:r>
      <w:r>
        <w:rPr>
          <w:rFonts w:cs="宋体" w:hint="eastAsia"/>
        </w:rPr>
        <w:t>的从机；</w:t>
      </w:r>
    </w:p>
    <w:p w:rsidR="00A515B7" w:rsidRDefault="00A515B7" w:rsidP="00932609">
      <w:pPr>
        <w:ind w:rightChars="200" w:right="31680"/>
        <w:rPr>
          <w:rFonts w:cs="Times New Roman"/>
        </w:rPr>
      </w:pPr>
      <w:r>
        <w:rPr>
          <w:rFonts w:cs="宋体" w:hint="eastAsia"/>
        </w:rPr>
        <w:t>其中第</w:t>
      </w:r>
      <w:r>
        <w:t>1</w:t>
      </w:r>
      <w:r>
        <w:rPr>
          <w:rFonts w:cs="宋体" w:hint="eastAsia"/>
        </w:rPr>
        <w:t>个字节</w:t>
      </w:r>
      <w:r>
        <w:t>0x05</w:t>
      </w:r>
      <w:r>
        <w:rPr>
          <w:rFonts w:cs="宋体" w:hint="eastAsia"/>
        </w:rPr>
        <w:t>代表的是此帧是回复控制功能；（需和子博沟通确认）</w:t>
      </w:r>
    </w:p>
    <w:p w:rsidR="00A515B7" w:rsidRDefault="00A515B7" w:rsidP="00932609">
      <w:pPr>
        <w:ind w:rightChars="200" w:right="31680"/>
        <w:rPr>
          <w:rFonts w:cs="Times New Roman"/>
        </w:rPr>
      </w:pPr>
      <w:r>
        <w:rPr>
          <w:rFonts w:cs="宋体" w:hint="eastAsia"/>
        </w:rPr>
        <w:t>其中第</w:t>
      </w:r>
      <w:r>
        <w:t>2</w:t>
      </w:r>
      <w:r>
        <w:rPr>
          <w:rFonts w:cs="宋体" w:hint="eastAsia"/>
        </w:rPr>
        <w:t>个字节</w:t>
      </w:r>
      <w:r>
        <w:t>0x08</w:t>
      </w:r>
      <w:r>
        <w:rPr>
          <w:rFonts w:cs="宋体" w:hint="eastAsia"/>
        </w:rPr>
        <w:t>代表的是有效数据是</w:t>
      </w:r>
      <w:r>
        <w:t>08</w:t>
      </w:r>
      <w:r>
        <w:rPr>
          <w:rFonts w:cs="宋体" w:hint="eastAsia"/>
        </w:rPr>
        <w:t>个；</w:t>
      </w:r>
    </w:p>
    <w:p w:rsidR="00A515B7" w:rsidRDefault="00A515B7" w:rsidP="00932609">
      <w:pPr>
        <w:ind w:rightChars="200" w:right="31680"/>
        <w:rPr>
          <w:rFonts w:cs="Times New Roman"/>
        </w:rPr>
      </w:pPr>
      <w:r>
        <w:rPr>
          <w:rFonts w:cs="宋体" w:hint="eastAsia"/>
        </w:rPr>
        <w:t>其中第</w:t>
      </w:r>
      <w:r>
        <w:t>3</w:t>
      </w:r>
      <w:r>
        <w:rPr>
          <w:rFonts w:cs="宋体" w:hint="eastAsia"/>
        </w:rPr>
        <w:t>个字节是回复指定的对应命令；（附表</w:t>
      </w:r>
      <w:r>
        <w:t>4</w:t>
      </w:r>
      <w:r>
        <w:rPr>
          <w:rFonts w:cs="宋体" w:hint="eastAsia"/>
        </w:rPr>
        <w:t>会列出控制设备）</w:t>
      </w:r>
    </w:p>
    <w:p w:rsidR="00A515B7" w:rsidRDefault="00A515B7" w:rsidP="00932609">
      <w:pPr>
        <w:ind w:rightChars="200" w:right="31680"/>
      </w:pPr>
      <w:r>
        <w:rPr>
          <w:rFonts w:cs="宋体" w:hint="eastAsia"/>
        </w:rPr>
        <w:t>其中第</w:t>
      </w:r>
      <w:r>
        <w:t>4</w:t>
      </w:r>
      <w:r>
        <w:rPr>
          <w:rFonts w:cs="宋体" w:hint="eastAsia"/>
        </w:rPr>
        <w:t>个字节至</w:t>
      </w:r>
      <w:r>
        <w:t>10</w:t>
      </w:r>
      <w:r>
        <w:rPr>
          <w:rFonts w:cs="宋体" w:hint="eastAsia"/>
        </w:rPr>
        <w:t>个字节是回复指定的版本号的</w:t>
      </w:r>
      <w:r>
        <w:t>ASCII</w:t>
      </w:r>
      <w:r>
        <w:rPr>
          <w:rFonts w:cs="宋体" w:hint="eastAsia"/>
        </w:rPr>
        <w:t>码数据；</w:t>
      </w:r>
      <w:r>
        <w:t xml:space="preserve"> </w:t>
      </w:r>
    </w:p>
    <w:p w:rsidR="00A515B7" w:rsidRDefault="00A515B7" w:rsidP="00932609">
      <w:pPr>
        <w:ind w:rightChars="200" w:right="31680"/>
        <w:rPr>
          <w:rFonts w:cs="Times New Roman"/>
        </w:rPr>
      </w:pPr>
      <w:r>
        <w:rPr>
          <w:rFonts w:cs="宋体" w:hint="eastAsia"/>
        </w:rPr>
        <w:t>其中第</w:t>
      </w:r>
      <w:r>
        <w:t>11</w:t>
      </w:r>
      <w:r>
        <w:rPr>
          <w:rFonts w:cs="宋体" w:hint="eastAsia"/>
        </w:rPr>
        <w:t>个字节和第</w:t>
      </w:r>
      <w:r>
        <w:t>12</w:t>
      </w:r>
      <w:r>
        <w:rPr>
          <w:rFonts w:cs="宋体" w:hint="eastAsia"/>
        </w:rPr>
        <w:t>个字节是</w:t>
      </w:r>
      <w:r>
        <w:t>CRC</w:t>
      </w:r>
      <w:r>
        <w:rPr>
          <w:rFonts w:cs="宋体" w:hint="eastAsia"/>
        </w:rPr>
        <w:t>校验；（</w:t>
      </w:r>
      <w:r>
        <w:t>CRC</w:t>
      </w:r>
      <w:r>
        <w:rPr>
          <w:rFonts w:cs="宋体" w:hint="eastAsia"/>
        </w:rPr>
        <w:t>校验</w:t>
      </w:r>
      <w:r>
        <w:t>C</w:t>
      </w:r>
      <w:r>
        <w:rPr>
          <w:rFonts w:cs="宋体" w:hint="eastAsia"/>
        </w:rPr>
        <w:t>程序会给出）；</w:t>
      </w:r>
    </w:p>
    <w:p w:rsidR="00A515B7" w:rsidRDefault="00A515B7" w:rsidP="00932609">
      <w:pPr>
        <w:numPr>
          <w:ilvl w:val="0"/>
          <w:numId w:val="1"/>
        </w:numPr>
        <w:ind w:rightChars="200" w:right="31680"/>
        <w:rPr>
          <w:rFonts w:cs="Times New Roman"/>
          <w:b/>
          <w:bCs/>
        </w:rPr>
      </w:pPr>
      <w:r>
        <w:rPr>
          <w:rFonts w:cs="宋体" w:hint="eastAsia"/>
          <w:b/>
          <w:bCs/>
        </w:rPr>
        <w:t>上位机切换通讯模式</w:t>
      </w:r>
    </w:p>
    <w:p w:rsidR="00A515B7" w:rsidRDefault="00A515B7" w:rsidP="00932609">
      <w:pPr>
        <w:ind w:rightChars="200" w:right="31680"/>
        <w:rPr>
          <w:rFonts w:cs="Times New Roman"/>
          <w:b/>
          <w:bCs/>
        </w:rPr>
      </w:pPr>
      <w:r>
        <w:rPr>
          <w:rFonts w:cs="宋体" w:hint="eastAsia"/>
          <w:b/>
          <w:bCs/>
        </w:rPr>
        <w:t>举例：</w:t>
      </w:r>
    </w:p>
    <w:p w:rsidR="00A515B7" w:rsidRDefault="00A515B7" w:rsidP="00932609">
      <w:pPr>
        <w:ind w:rightChars="200" w:right="31680"/>
        <w:rPr>
          <w:b/>
          <w:bCs/>
        </w:rPr>
      </w:pPr>
      <w:r>
        <w:rPr>
          <w:rFonts w:cs="宋体" w:hint="eastAsia"/>
          <w:b/>
          <w:bCs/>
        </w:rPr>
        <w:t>上位机下发透传模式命令</w:t>
      </w:r>
      <w:r>
        <w:rPr>
          <w:b/>
          <w:bCs/>
        </w:rPr>
        <w:t>:0x01,0x05,0x00, 0x0B, 0x00, 0x01, 0xFF, 0xFF;</w:t>
      </w:r>
    </w:p>
    <w:p w:rsidR="00A515B7" w:rsidRDefault="00A515B7" w:rsidP="00932609">
      <w:pPr>
        <w:ind w:rightChars="200" w:right="31680"/>
        <w:rPr>
          <w:rFonts w:cs="Times New Roman"/>
        </w:rPr>
      </w:pPr>
      <w:r>
        <w:rPr>
          <w:rFonts w:cs="宋体" w:hint="eastAsia"/>
        </w:rPr>
        <w:t>其中第</w:t>
      </w:r>
      <w:r>
        <w:t>0</w:t>
      </w:r>
      <w:r>
        <w:rPr>
          <w:rFonts w:cs="宋体" w:hint="eastAsia"/>
        </w:rPr>
        <w:t>个字节</w:t>
      </w:r>
      <w:r>
        <w:t>0x01</w:t>
      </w:r>
      <w:r>
        <w:rPr>
          <w:rFonts w:cs="宋体" w:hint="eastAsia"/>
        </w:rPr>
        <w:t>代表的是地址为</w:t>
      </w:r>
      <w:r>
        <w:t>0x01</w:t>
      </w:r>
      <w:r>
        <w:rPr>
          <w:rFonts w:cs="宋体" w:hint="eastAsia"/>
        </w:rPr>
        <w:t>的从机；</w:t>
      </w:r>
    </w:p>
    <w:p w:rsidR="00A515B7" w:rsidRDefault="00A515B7" w:rsidP="00932609">
      <w:pPr>
        <w:ind w:rightChars="200" w:right="31680"/>
        <w:rPr>
          <w:rFonts w:cs="Times New Roman"/>
        </w:rPr>
      </w:pPr>
      <w:r>
        <w:rPr>
          <w:rFonts w:cs="宋体" w:hint="eastAsia"/>
        </w:rPr>
        <w:t>其中第</w:t>
      </w:r>
      <w:r>
        <w:t>1</w:t>
      </w:r>
      <w:r>
        <w:rPr>
          <w:rFonts w:cs="宋体" w:hint="eastAsia"/>
        </w:rPr>
        <w:t>个字节</w:t>
      </w:r>
      <w:r>
        <w:t>0x05</w:t>
      </w:r>
      <w:r>
        <w:rPr>
          <w:rFonts w:cs="宋体" w:hint="eastAsia"/>
        </w:rPr>
        <w:t>代表的是此帧是控制功能；（附表</w:t>
      </w:r>
      <w:r>
        <w:t>1</w:t>
      </w:r>
      <w:r>
        <w:rPr>
          <w:rFonts w:cs="宋体" w:hint="eastAsia"/>
        </w:rPr>
        <w:t>会详细列出现有功能代码）</w:t>
      </w:r>
    </w:p>
    <w:p w:rsidR="00A515B7" w:rsidRDefault="00A515B7" w:rsidP="00932609">
      <w:pPr>
        <w:ind w:rightChars="200" w:right="31680"/>
        <w:rPr>
          <w:rFonts w:cs="Times New Roman"/>
        </w:rPr>
      </w:pPr>
      <w:r>
        <w:rPr>
          <w:rFonts w:cs="宋体" w:hint="eastAsia"/>
        </w:rPr>
        <w:t>其中第</w:t>
      </w:r>
      <w:r>
        <w:t>2</w:t>
      </w:r>
      <w:r>
        <w:rPr>
          <w:rFonts w:cs="宋体" w:hint="eastAsia"/>
        </w:rPr>
        <w:t>个字节至</w:t>
      </w:r>
      <w:r>
        <w:t>3</w:t>
      </w:r>
      <w:r>
        <w:rPr>
          <w:rFonts w:cs="宋体" w:hint="eastAsia"/>
        </w:rPr>
        <w:t>个字节是指定的控制设备；（附表</w:t>
      </w:r>
      <w:r>
        <w:t>4</w:t>
      </w:r>
      <w:r>
        <w:rPr>
          <w:rFonts w:cs="宋体" w:hint="eastAsia"/>
        </w:rPr>
        <w:t>会列出控制设备）</w:t>
      </w:r>
    </w:p>
    <w:p w:rsidR="00A515B7" w:rsidRDefault="00A515B7" w:rsidP="00932609">
      <w:pPr>
        <w:ind w:rightChars="200" w:right="31680"/>
        <w:rPr>
          <w:rFonts w:cs="Times New Roman"/>
        </w:rPr>
      </w:pPr>
      <w:r>
        <w:rPr>
          <w:rFonts w:cs="宋体" w:hint="eastAsia"/>
        </w:rPr>
        <w:t>其中第</w:t>
      </w:r>
      <w:r>
        <w:t>4</w:t>
      </w:r>
      <w:r>
        <w:rPr>
          <w:rFonts w:cs="宋体" w:hint="eastAsia"/>
        </w:rPr>
        <w:t>个字节至</w:t>
      </w:r>
      <w:r>
        <w:t>5</w:t>
      </w:r>
      <w:r>
        <w:rPr>
          <w:rFonts w:cs="宋体" w:hint="eastAsia"/>
        </w:rPr>
        <w:t>个字节是指定的控制动作，（附表</w:t>
      </w:r>
      <w:r>
        <w:t>4</w:t>
      </w:r>
      <w:r>
        <w:rPr>
          <w:rFonts w:cs="宋体" w:hint="eastAsia"/>
        </w:rPr>
        <w:t>会给出定义）</w:t>
      </w:r>
    </w:p>
    <w:p w:rsidR="00A515B7" w:rsidRDefault="00A515B7" w:rsidP="00932609">
      <w:pPr>
        <w:ind w:rightChars="200" w:right="31680"/>
        <w:rPr>
          <w:rFonts w:cs="Times New Roman"/>
        </w:rPr>
      </w:pPr>
      <w:r>
        <w:rPr>
          <w:rFonts w:cs="宋体" w:hint="eastAsia"/>
        </w:rPr>
        <w:t>其中第</w:t>
      </w:r>
      <w:r>
        <w:t>6</w:t>
      </w:r>
      <w:r>
        <w:rPr>
          <w:rFonts w:cs="宋体" w:hint="eastAsia"/>
        </w:rPr>
        <w:t>个字节和第</w:t>
      </w:r>
      <w:r>
        <w:t>7</w:t>
      </w:r>
      <w:r>
        <w:rPr>
          <w:rFonts w:cs="宋体" w:hint="eastAsia"/>
        </w:rPr>
        <w:t>个字节是</w:t>
      </w:r>
      <w:r>
        <w:t>CRC</w:t>
      </w:r>
      <w:r>
        <w:rPr>
          <w:rFonts w:cs="宋体" w:hint="eastAsia"/>
        </w:rPr>
        <w:t>校验；（</w:t>
      </w:r>
      <w:r>
        <w:t>CRC</w:t>
      </w:r>
      <w:r>
        <w:rPr>
          <w:rFonts w:cs="宋体" w:hint="eastAsia"/>
        </w:rPr>
        <w:t>校验</w:t>
      </w:r>
      <w:r>
        <w:t>C</w:t>
      </w:r>
      <w:r>
        <w:rPr>
          <w:rFonts w:cs="宋体" w:hint="eastAsia"/>
        </w:rPr>
        <w:t>程序会给出）</w:t>
      </w:r>
    </w:p>
    <w:p w:rsidR="00A515B7" w:rsidRDefault="00A515B7" w:rsidP="00932609">
      <w:pPr>
        <w:ind w:rightChars="200" w:right="31680"/>
        <w:rPr>
          <w:rFonts w:cs="Times New Roman"/>
        </w:rPr>
      </w:pPr>
    </w:p>
    <w:p w:rsidR="00A515B7" w:rsidRDefault="00A515B7" w:rsidP="00932609">
      <w:pPr>
        <w:ind w:rightChars="200" w:right="31680"/>
        <w:rPr>
          <w:rFonts w:cs="Times New Roman"/>
        </w:rPr>
      </w:pPr>
      <w:r>
        <w:rPr>
          <w:rFonts w:cs="宋体" w:hint="eastAsia"/>
        </w:rPr>
        <w:t>附表</w:t>
      </w:r>
      <w:r>
        <w:t>1</w:t>
      </w:r>
      <w:r>
        <w:rPr>
          <w:rFonts w:cs="宋体" w:hint="eastAsia"/>
        </w:rPr>
        <w:t>：</w:t>
      </w:r>
    </w:p>
    <w:tbl>
      <w:tblPr>
        <w:tblW w:w="8522" w:type="dxa"/>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840"/>
        <w:gridCol w:w="2841"/>
        <w:gridCol w:w="2841"/>
      </w:tblGrid>
      <w:tr w:rsidR="00A515B7" w:rsidRPr="004B1D39">
        <w:tc>
          <w:tcPr>
            <w:tcW w:w="2840" w:type="dxa"/>
          </w:tcPr>
          <w:p w:rsidR="00A515B7" w:rsidRPr="004B1D39" w:rsidRDefault="00A515B7" w:rsidP="00A515B7">
            <w:pPr>
              <w:ind w:rightChars="200" w:right="31680"/>
              <w:rPr>
                <w:rFonts w:cs="Times New Roman"/>
              </w:rPr>
            </w:pPr>
            <w:r w:rsidRPr="004B1D39">
              <w:rPr>
                <w:rFonts w:cs="宋体" w:hint="eastAsia"/>
              </w:rPr>
              <w:t>功能码</w:t>
            </w:r>
          </w:p>
        </w:tc>
        <w:tc>
          <w:tcPr>
            <w:tcW w:w="2841" w:type="dxa"/>
          </w:tcPr>
          <w:p w:rsidR="00A515B7" w:rsidRPr="004B1D39" w:rsidRDefault="00A515B7" w:rsidP="00A515B7">
            <w:pPr>
              <w:ind w:rightChars="200" w:right="31680"/>
              <w:rPr>
                <w:rFonts w:cs="Times New Roman"/>
              </w:rPr>
            </w:pPr>
            <w:r w:rsidRPr="004B1D39">
              <w:rPr>
                <w:rFonts w:cs="宋体" w:hint="eastAsia"/>
              </w:rPr>
              <w:t>名称</w:t>
            </w:r>
          </w:p>
        </w:tc>
        <w:tc>
          <w:tcPr>
            <w:tcW w:w="2841" w:type="dxa"/>
          </w:tcPr>
          <w:p w:rsidR="00A515B7" w:rsidRPr="004B1D39" w:rsidRDefault="00A515B7" w:rsidP="00A515B7">
            <w:pPr>
              <w:ind w:rightChars="200" w:right="31680"/>
              <w:rPr>
                <w:rFonts w:cs="Times New Roman"/>
              </w:rPr>
            </w:pPr>
            <w:r w:rsidRPr="004B1D39">
              <w:rPr>
                <w:rFonts w:cs="宋体" w:hint="eastAsia"/>
              </w:rPr>
              <w:t>作用</w:t>
            </w:r>
          </w:p>
        </w:tc>
      </w:tr>
      <w:tr w:rsidR="00A515B7" w:rsidRPr="004B1D39">
        <w:tc>
          <w:tcPr>
            <w:tcW w:w="2840" w:type="dxa"/>
          </w:tcPr>
          <w:p w:rsidR="00A515B7" w:rsidRPr="004B1D39" w:rsidRDefault="00A515B7" w:rsidP="00A515B7">
            <w:pPr>
              <w:ind w:rightChars="200" w:right="31680"/>
            </w:pPr>
            <w:r w:rsidRPr="004B1D39">
              <w:t>01</w:t>
            </w:r>
          </w:p>
        </w:tc>
        <w:tc>
          <w:tcPr>
            <w:tcW w:w="2841" w:type="dxa"/>
          </w:tcPr>
          <w:p w:rsidR="00A515B7" w:rsidRPr="004B1D39" w:rsidRDefault="00A515B7" w:rsidP="00A515B7">
            <w:pPr>
              <w:ind w:rightChars="200" w:right="31680"/>
              <w:rPr>
                <w:rFonts w:cs="Times New Roman"/>
              </w:rPr>
            </w:pPr>
            <w:r w:rsidRPr="004B1D39">
              <w:rPr>
                <w:rFonts w:cs="宋体" w:hint="eastAsia"/>
              </w:rPr>
              <w:t>预留</w:t>
            </w:r>
          </w:p>
        </w:tc>
        <w:tc>
          <w:tcPr>
            <w:tcW w:w="2841" w:type="dxa"/>
          </w:tcPr>
          <w:p w:rsidR="00A515B7" w:rsidRPr="004B1D39" w:rsidRDefault="00A515B7" w:rsidP="00A515B7">
            <w:pPr>
              <w:ind w:rightChars="200" w:right="31680"/>
              <w:rPr>
                <w:rFonts w:cs="Times New Roman"/>
              </w:rPr>
            </w:pPr>
            <w:r w:rsidRPr="004B1D39">
              <w:rPr>
                <w:rFonts w:cs="宋体" w:hint="eastAsia"/>
              </w:rPr>
              <w:t>预留</w:t>
            </w:r>
          </w:p>
        </w:tc>
      </w:tr>
      <w:tr w:rsidR="00A515B7" w:rsidRPr="004B1D39">
        <w:tc>
          <w:tcPr>
            <w:tcW w:w="2840" w:type="dxa"/>
          </w:tcPr>
          <w:p w:rsidR="00A515B7" w:rsidRPr="004B1D39" w:rsidRDefault="00A515B7" w:rsidP="00A515B7">
            <w:pPr>
              <w:ind w:rightChars="200" w:right="31680"/>
            </w:pPr>
            <w:r w:rsidRPr="004B1D39">
              <w:t>02</w:t>
            </w:r>
          </w:p>
        </w:tc>
        <w:tc>
          <w:tcPr>
            <w:tcW w:w="2841" w:type="dxa"/>
          </w:tcPr>
          <w:p w:rsidR="00A515B7" w:rsidRPr="004B1D39" w:rsidRDefault="00A515B7" w:rsidP="00A515B7">
            <w:pPr>
              <w:ind w:rightChars="200" w:right="31680"/>
              <w:rPr>
                <w:rFonts w:cs="Times New Roman"/>
              </w:rPr>
            </w:pPr>
            <w:r w:rsidRPr="004B1D39">
              <w:rPr>
                <w:rFonts w:cs="宋体" w:hint="eastAsia"/>
              </w:rPr>
              <w:t>读取输入状态</w:t>
            </w:r>
          </w:p>
        </w:tc>
        <w:tc>
          <w:tcPr>
            <w:tcW w:w="2841" w:type="dxa"/>
          </w:tcPr>
          <w:p w:rsidR="00A515B7" w:rsidRPr="004B1D39" w:rsidRDefault="00A515B7" w:rsidP="00A515B7">
            <w:pPr>
              <w:ind w:rightChars="200" w:right="31680"/>
              <w:rPr>
                <w:rFonts w:cs="Times New Roman"/>
              </w:rPr>
            </w:pPr>
            <w:r w:rsidRPr="004B1D39">
              <w:rPr>
                <w:rFonts w:cs="宋体" w:hint="eastAsia"/>
              </w:rPr>
              <w:t>取得一组开关的状态</w:t>
            </w:r>
          </w:p>
        </w:tc>
      </w:tr>
      <w:tr w:rsidR="00A515B7" w:rsidRPr="004B1D39">
        <w:tc>
          <w:tcPr>
            <w:tcW w:w="2840" w:type="dxa"/>
          </w:tcPr>
          <w:p w:rsidR="00A515B7" w:rsidRPr="004B1D39" w:rsidRDefault="00A515B7" w:rsidP="00A515B7">
            <w:pPr>
              <w:ind w:rightChars="200" w:right="31680"/>
            </w:pPr>
            <w:r w:rsidRPr="004B1D39">
              <w:t>03</w:t>
            </w:r>
          </w:p>
        </w:tc>
        <w:tc>
          <w:tcPr>
            <w:tcW w:w="2841" w:type="dxa"/>
          </w:tcPr>
          <w:p w:rsidR="00A515B7" w:rsidRPr="004B1D39" w:rsidRDefault="00A515B7" w:rsidP="00A515B7">
            <w:pPr>
              <w:ind w:rightChars="200" w:right="31680"/>
              <w:rPr>
                <w:rFonts w:cs="Times New Roman"/>
              </w:rPr>
            </w:pPr>
            <w:r w:rsidRPr="004B1D39">
              <w:rPr>
                <w:rFonts w:cs="宋体" w:hint="eastAsia"/>
              </w:rPr>
              <w:t>预留</w:t>
            </w:r>
          </w:p>
        </w:tc>
        <w:tc>
          <w:tcPr>
            <w:tcW w:w="2841" w:type="dxa"/>
          </w:tcPr>
          <w:p w:rsidR="00A515B7" w:rsidRPr="004B1D39" w:rsidRDefault="00A515B7" w:rsidP="00A515B7">
            <w:pPr>
              <w:ind w:rightChars="200" w:right="31680"/>
              <w:rPr>
                <w:rFonts w:cs="Times New Roman"/>
              </w:rPr>
            </w:pPr>
            <w:r w:rsidRPr="004B1D39">
              <w:rPr>
                <w:rFonts w:cs="宋体" w:hint="eastAsia"/>
              </w:rPr>
              <w:t>预留</w:t>
            </w:r>
          </w:p>
        </w:tc>
      </w:tr>
      <w:tr w:rsidR="00A515B7" w:rsidRPr="004B1D39">
        <w:tc>
          <w:tcPr>
            <w:tcW w:w="2840" w:type="dxa"/>
          </w:tcPr>
          <w:p w:rsidR="00A515B7" w:rsidRPr="004B1D39" w:rsidRDefault="00A515B7" w:rsidP="00A515B7">
            <w:pPr>
              <w:ind w:rightChars="200" w:right="31680"/>
            </w:pPr>
            <w:r w:rsidRPr="004B1D39">
              <w:t>04</w:t>
            </w:r>
          </w:p>
        </w:tc>
        <w:tc>
          <w:tcPr>
            <w:tcW w:w="2841" w:type="dxa"/>
          </w:tcPr>
          <w:p w:rsidR="00A515B7" w:rsidRPr="004B1D39" w:rsidRDefault="00A515B7" w:rsidP="00A515B7">
            <w:pPr>
              <w:ind w:rightChars="200" w:right="31680"/>
              <w:rPr>
                <w:rFonts w:cs="Times New Roman"/>
              </w:rPr>
            </w:pPr>
            <w:r w:rsidRPr="004B1D39">
              <w:rPr>
                <w:rFonts w:cs="宋体" w:hint="eastAsia"/>
              </w:rPr>
              <w:t>复位控制板</w:t>
            </w:r>
          </w:p>
        </w:tc>
        <w:tc>
          <w:tcPr>
            <w:tcW w:w="2841" w:type="dxa"/>
          </w:tcPr>
          <w:p w:rsidR="00A515B7" w:rsidRPr="004B1D39" w:rsidRDefault="00A515B7" w:rsidP="00A515B7">
            <w:pPr>
              <w:ind w:rightChars="200" w:right="31680"/>
              <w:rPr>
                <w:rFonts w:cs="Times New Roman"/>
              </w:rPr>
            </w:pPr>
            <w:r w:rsidRPr="004B1D39">
              <w:rPr>
                <w:rFonts w:cs="宋体" w:hint="eastAsia"/>
              </w:rPr>
              <w:t>复位控制板</w:t>
            </w:r>
          </w:p>
        </w:tc>
      </w:tr>
      <w:tr w:rsidR="00A515B7" w:rsidRPr="004B1D39">
        <w:tc>
          <w:tcPr>
            <w:tcW w:w="2840" w:type="dxa"/>
          </w:tcPr>
          <w:p w:rsidR="00A515B7" w:rsidRPr="004B1D39" w:rsidRDefault="00A515B7" w:rsidP="00A515B7">
            <w:pPr>
              <w:ind w:rightChars="200" w:right="31680"/>
            </w:pPr>
            <w:r w:rsidRPr="004B1D39">
              <w:t>05</w:t>
            </w:r>
          </w:p>
        </w:tc>
        <w:tc>
          <w:tcPr>
            <w:tcW w:w="2841" w:type="dxa"/>
          </w:tcPr>
          <w:p w:rsidR="00A515B7" w:rsidRPr="004B1D39" w:rsidRDefault="00A515B7" w:rsidP="00A515B7">
            <w:pPr>
              <w:ind w:rightChars="200" w:right="31680"/>
              <w:rPr>
                <w:rFonts w:cs="Times New Roman"/>
              </w:rPr>
            </w:pPr>
            <w:r w:rsidRPr="004B1D39">
              <w:rPr>
                <w:rFonts w:cs="宋体" w:hint="eastAsia"/>
              </w:rPr>
              <w:t>强制输出状态</w:t>
            </w:r>
          </w:p>
        </w:tc>
        <w:tc>
          <w:tcPr>
            <w:tcW w:w="2841" w:type="dxa"/>
          </w:tcPr>
          <w:p w:rsidR="00A515B7" w:rsidRPr="004B1D39" w:rsidRDefault="00A515B7" w:rsidP="00A515B7">
            <w:pPr>
              <w:ind w:rightChars="200" w:right="31680"/>
              <w:rPr>
                <w:rFonts w:cs="Times New Roman"/>
              </w:rPr>
            </w:pPr>
            <w:r w:rsidRPr="004B1D39">
              <w:rPr>
                <w:rFonts w:cs="宋体" w:hint="eastAsia"/>
              </w:rPr>
              <w:t>强制一组开关的状态</w:t>
            </w:r>
          </w:p>
        </w:tc>
      </w:tr>
    </w:tbl>
    <w:p w:rsidR="00A515B7" w:rsidRDefault="00A515B7" w:rsidP="00A515B7">
      <w:pPr>
        <w:ind w:rightChars="200" w:right="31680"/>
        <w:rPr>
          <w:rFonts w:cs="Times New Roman"/>
        </w:rPr>
      </w:pPr>
      <w:r>
        <w:rPr>
          <w:rFonts w:cs="宋体" w:hint="eastAsia"/>
        </w:rPr>
        <w:t>附表</w:t>
      </w:r>
      <w:r>
        <w:t>2</w:t>
      </w:r>
      <w:r>
        <w:rPr>
          <w:rFonts w:cs="宋体" w:hint="eastAsia"/>
        </w:rPr>
        <w:t>：比特位状态定义</w:t>
      </w:r>
    </w:p>
    <w:tbl>
      <w:tblPr>
        <w:tblW w:w="8522" w:type="dxa"/>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840"/>
        <w:gridCol w:w="2841"/>
        <w:gridCol w:w="2841"/>
      </w:tblGrid>
      <w:tr w:rsidR="00A515B7" w:rsidRPr="004B1D39">
        <w:tc>
          <w:tcPr>
            <w:tcW w:w="2840" w:type="dxa"/>
          </w:tcPr>
          <w:p w:rsidR="00A515B7" w:rsidRPr="004B1D39" w:rsidRDefault="00A515B7" w:rsidP="00A515B7">
            <w:pPr>
              <w:ind w:rightChars="200" w:right="31680"/>
              <w:rPr>
                <w:rFonts w:cs="Times New Roman"/>
              </w:rPr>
            </w:pPr>
            <w:r w:rsidRPr="004B1D39">
              <w:rPr>
                <w:rFonts w:cs="宋体" w:hint="eastAsia"/>
              </w:rPr>
              <w:t>低八位比特位</w:t>
            </w:r>
          </w:p>
        </w:tc>
        <w:tc>
          <w:tcPr>
            <w:tcW w:w="2841" w:type="dxa"/>
          </w:tcPr>
          <w:p w:rsidR="00A515B7" w:rsidRPr="004B1D39" w:rsidRDefault="00A515B7" w:rsidP="00A515B7">
            <w:pPr>
              <w:ind w:rightChars="200" w:right="31680"/>
            </w:pPr>
            <w:r w:rsidRPr="004B1D39">
              <w:rPr>
                <w:rFonts w:cs="宋体" w:hint="eastAsia"/>
              </w:rPr>
              <w:t>状态</w:t>
            </w:r>
            <w:r w:rsidRPr="004B1D39">
              <w:t>0</w:t>
            </w:r>
          </w:p>
        </w:tc>
        <w:tc>
          <w:tcPr>
            <w:tcW w:w="2841" w:type="dxa"/>
          </w:tcPr>
          <w:p w:rsidR="00A515B7" w:rsidRPr="004B1D39" w:rsidRDefault="00A515B7" w:rsidP="00A515B7">
            <w:pPr>
              <w:ind w:rightChars="200" w:right="31680"/>
            </w:pPr>
            <w:r w:rsidRPr="004B1D39">
              <w:rPr>
                <w:rFonts w:cs="宋体" w:hint="eastAsia"/>
              </w:rPr>
              <w:t>状态</w:t>
            </w:r>
            <w:r w:rsidRPr="004B1D39">
              <w:t>1</w:t>
            </w:r>
          </w:p>
        </w:tc>
      </w:tr>
      <w:tr w:rsidR="00A515B7" w:rsidRPr="004B1D39">
        <w:tc>
          <w:tcPr>
            <w:tcW w:w="2840" w:type="dxa"/>
          </w:tcPr>
          <w:p w:rsidR="00A515B7" w:rsidRPr="004B1D39" w:rsidRDefault="00A515B7" w:rsidP="00A515B7">
            <w:pPr>
              <w:ind w:rightChars="200" w:right="31680"/>
            </w:pPr>
            <w:r w:rsidRPr="004B1D39">
              <w:t>7</w:t>
            </w:r>
          </w:p>
        </w:tc>
        <w:tc>
          <w:tcPr>
            <w:tcW w:w="2841" w:type="dxa"/>
          </w:tcPr>
          <w:p w:rsidR="00A515B7" w:rsidRPr="004B1D39" w:rsidRDefault="00A515B7" w:rsidP="00A515B7">
            <w:pPr>
              <w:ind w:rightChars="200" w:right="31680"/>
            </w:pPr>
          </w:p>
        </w:tc>
        <w:tc>
          <w:tcPr>
            <w:tcW w:w="2841" w:type="dxa"/>
          </w:tcPr>
          <w:p w:rsidR="00A515B7" w:rsidRPr="004B1D39" w:rsidRDefault="00A515B7" w:rsidP="00A515B7">
            <w:pPr>
              <w:ind w:rightChars="200" w:right="31680"/>
            </w:pPr>
          </w:p>
        </w:tc>
      </w:tr>
      <w:tr w:rsidR="00A515B7" w:rsidRPr="004B1D39">
        <w:tc>
          <w:tcPr>
            <w:tcW w:w="2840" w:type="dxa"/>
          </w:tcPr>
          <w:p w:rsidR="00A515B7" w:rsidRPr="004B1D39" w:rsidRDefault="00A515B7" w:rsidP="00A515B7">
            <w:pPr>
              <w:ind w:rightChars="200" w:right="31680"/>
            </w:pPr>
            <w:r w:rsidRPr="004B1D39">
              <w:t>6</w:t>
            </w:r>
          </w:p>
        </w:tc>
        <w:tc>
          <w:tcPr>
            <w:tcW w:w="2841" w:type="dxa"/>
          </w:tcPr>
          <w:p w:rsidR="00A515B7" w:rsidRPr="004B1D39" w:rsidRDefault="00A515B7" w:rsidP="00A515B7">
            <w:pPr>
              <w:ind w:rightChars="200" w:right="31680"/>
            </w:pPr>
          </w:p>
        </w:tc>
        <w:tc>
          <w:tcPr>
            <w:tcW w:w="2841" w:type="dxa"/>
          </w:tcPr>
          <w:p w:rsidR="00A515B7" w:rsidRPr="004B1D39" w:rsidRDefault="00A515B7" w:rsidP="00A515B7">
            <w:pPr>
              <w:ind w:rightChars="200" w:right="31680"/>
            </w:pPr>
          </w:p>
        </w:tc>
      </w:tr>
      <w:tr w:rsidR="00A515B7" w:rsidRPr="004B1D39">
        <w:tc>
          <w:tcPr>
            <w:tcW w:w="2840" w:type="dxa"/>
          </w:tcPr>
          <w:p w:rsidR="00A515B7" w:rsidRPr="004B1D39" w:rsidRDefault="00A515B7" w:rsidP="00A515B7">
            <w:pPr>
              <w:ind w:rightChars="200" w:right="31680"/>
            </w:pPr>
            <w:r w:rsidRPr="004B1D39">
              <w:t>5</w:t>
            </w:r>
          </w:p>
        </w:tc>
        <w:tc>
          <w:tcPr>
            <w:tcW w:w="2841" w:type="dxa"/>
          </w:tcPr>
          <w:p w:rsidR="00A515B7" w:rsidRPr="004B1D39" w:rsidRDefault="00A515B7" w:rsidP="00A515B7">
            <w:pPr>
              <w:ind w:rightChars="200" w:right="31680"/>
            </w:pPr>
          </w:p>
        </w:tc>
        <w:tc>
          <w:tcPr>
            <w:tcW w:w="2841" w:type="dxa"/>
          </w:tcPr>
          <w:p w:rsidR="00A515B7" w:rsidRPr="004B1D39" w:rsidRDefault="00A515B7" w:rsidP="00A515B7">
            <w:pPr>
              <w:ind w:rightChars="200" w:right="31680"/>
            </w:pPr>
          </w:p>
        </w:tc>
      </w:tr>
      <w:tr w:rsidR="00A515B7" w:rsidRPr="004B1D39">
        <w:tc>
          <w:tcPr>
            <w:tcW w:w="2840" w:type="dxa"/>
          </w:tcPr>
          <w:p w:rsidR="00A515B7" w:rsidRPr="004B1D39" w:rsidRDefault="00A515B7" w:rsidP="00A515B7">
            <w:pPr>
              <w:ind w:rightChars="200" w:right="31680"/>
            </w:pPr>
            <w:r w:rsidRPr="004B1D39">
              <w:t>4</w:t>
            </w:r>
          </w:p>
        </w:tc>
        <w:tc>
          <w:tcPr>
            <w:tcW w:w="2841" w:type="dxa"/>
          </w:tcPr>
          <w:p w:rsidR="00A515B7" w:rsidRPr="004B1D39" w:rsidRDefault="00A515B7" w:rsidP="00A515B7">
            <w:pPr>
              <w:ind w:rightChars="200" w:right="31680"/>
            </w:pPr>
          </w:p>
        </w:tc>
        <w:tc>
          <w:tcPr>
            <w:tcW w:w="2841" w:type="dxa"/>
          </w:tcPr>
          <w:p w:rsidR="00A515B7" w:rsidRPr="004B1D39" w:rsidRDefault="00A515B7" w:rsidP="00A515B7">
            <w:pPr>
              <w:ind w:rightChars="200" w:right="31680"/>
            </w:pPr>
          </w:p>
        </w:tc>
      </w:tr>
      <w:tr w:rsidR="00A515B7" w:rsidRPr="004B1D39">
        <w:tc>
          <w:tcPr>
            <w:tcW w:w="2840" w:type="dxa"/>
          </w:tcPr>
          <w:p w:rsidR="00A515B7" w:rsidRPr="004B1D39" w:rsidRDefault="00A515B7" w:rsidP="00A515B7">
            <w:pPr>
              <w:ind w:rightChars="200" w:right="31680"/>
            </w:pPr>
            <w:r w:rsidRPr="004B1D39">
              <w:t>3</w:t>
            </w:r>
          </w:p>
        </w:tc>
        <w:tc>
          <w:tcPr>
            <w:tcW w:w="2841" w:type="dxa"/>
          </w:tcPr>
          <w:p w:rsidR="00A515B7" w:rsidRPr="004B1D39" w:rsidRDefault="00A515B7" w:rsidP="00A515B7">
            <w:pPr>
              <w:ind w:rightChars="200" w:right="31680"/>
              <w:rPr>
                <w:rFonts w:cs="Times New Roman"/>
              </w:rPr>
            </w:pPr>
            <w:r w:rsidRPr="004B1D39">
              <w:rPr>
                <w:rFonts w:cs="宋体" w:hint="eastAsia"/>
              </w:rPr>
              <w:t>备用锁关闭？</w:t>
            </w:r>
          </w:p>
        </w:tc>
        <w:tc>
          <w:tcPr>
            <w:tcW w:w="2841" w:type="dxa"/>
          </w:tcPr>
          <w:p w:rsidR="00A515B7" w:rsidRPr="004B1D39" w:rsidRDefault="00A515B7" w:rsidP="00A515B7">
            <w:pPr>
              <w:ind w:rightChars="200" w:right="31680"/>
              <w:rPr>
                <w:rFonts w:cs="Times New Roman"/>
              </w:rPr>
            </w:pPr>
            <w:r w:rsidRPr="004B1D39">
              <w:rPr>
                <w:rFonts w:cs="宋体" w:hint="eastAsia"/>
              </w:rPr>
              <w:t>备用锁打开？</w:t>
            </w:r>
          </w:p>
        </w:tc>
      </w:tr>
      <w:tr w:rsidR="00A515B7" w:rsidRPr="004B1D39">
        <w:tc>
          <w:tcPr>
            <w:tcW w:w="2840" w:type="dxa"/>
          </w:tcPr>
          <w:p w:rsidR="00A515B7" w:rsidRPr="004B1D39" w:rsidRDefault="00A515B7" w:rsidP="00A515B7">
            <w:pPr>
              <w:ind w:rightChars="200" w:right="31680"/>
            </w:pPr>
            <w:r w:rsidRPr="004B1D39">
              <w:t>2</w:t>
            </w:r>
          </w:p>
        </w:tc>
        <w:tc>
          <w:tcPr>
            <w:tcW w:w="2841" w:type="dxa"/>
          </w:tcPr>
          <w:p w:rsidR="00A515B7" w:rsidRPr="004B1D39" w:rsidRDefault="00A515B7" w:rsidP="00A515B7">
            <w:pPr>
              <w:ind w:rightChars="200" w:right="31680"/>
              <w:rPr>
                <w:rFonts w:cs="Times New Roman"/>
              </w:rPr>
            </w:pPr>
            <w:r w:rsidRPr="004B1D39">
              <w:rPr>
                <w:rFonts w:cs="宋体" w:hint="eastAsia"/>
              </w:rPr>
              <w:t>微动关闭</w:t>
            </w:r>
          </w:p>
        </w:tc>
        <w:tc>
          <w:tcPr>
            <w:tcW w:w="2841" w:type="dxa"/>
          </w:tcPr>
          <w:p w:rsidR="00A515B7" w:rsidRPr="004B1D39" w:rsidRDefault="00A515B7" w:rsidP="00A515B7">
            <w:pPr>
              <w:ind w:rightChars="200" w:right="31680"/>
              <w:rPr>
                <w:rFonts w:cs="Times New Roman"/>
              </w:rPr>
            </w:pPr>
            <w:r w:rsidRPr="004B1D39">
              <w:rPr>
                <w:rFonts w:cs="宋体" w:hint="eastAsia"/>
              </w:rPr>
              <w:t>微动打开</w:t>
            </w:r>
          </w:p>
        </w:tc>
      </w:tr>
      <w:tr w:rsidR="00A515B7" w:rsidRPr="004B1D39">
        <w:tc>
          <w:tcPr>
            <w:tcW w:w="2840" w:type="dxa"/>
          </w:tcPr>
          <w:p w:rsidR="00A515B7" w:rsidRPr="004B1D39" w:rsidRDefault="00A515B7" w:rsidP="00A515B7">
            <w:pPr>
              <w:ind w:rightChars="200" w:right="31680"/>
            </w:pPr>
            <w:r w:rsidRPr="004B1D39">
              <w:t>1</w:t>
            </w:r>
          </w:p>
        </w:tc>
        <w:tc>
          <w:tcPr>
            <w:tcW w:w="2841" w:type="dxa"/>
          </w:tcPr>
          <w:p w:rsidR="00A515B7" w:rsidRPr="004B1D39" w:rsidRDefault="00A515B7" w:rsidP="00A515B7">
            <w:pPr>
              <w:ind w:rightChars="200" w:right="31680"/>
              <w:rPr>
                <w:rFonts w:cs="Times New Roman"/>
              </w:rPr>
            </w:pPr>
            <w:r w:rsidRPr="004B1D39">
              <w:rPr>
                <w:rFonts w:cs="宋体" w:hint="eastAsia"/>
              </w:rPr>
              <w:t>电机关闭</w:t>
            </w:r>
          </w:p>
        </w:tc>
        <w:tc>
          <w:tcPr>
            <w:tcW w:w="2841" w:type="dxa"/>
          </w:tcPr>
          <w:p w:rsidR="00A515B7" w:rsidRPr="004B1D39" w:rsidRDefault="00A515B7" w:rsidP="00A515B7">
            <w:pPr>
              <w:ind w:rightChars="200" w:right="31680"/>
              <w:rPr>
                <w:rFonts w:cs="Times New Roman"/>
              </w:rPr>
            </w:pPr>
            <w:r w:rsidRPr="004B1D39">
              <w:rPr>
                <w:rFonts w:cs="宋体" w:hint="eastAsia"/>
              </w:rPr>
              <w:t>电机打开</w:t>
            </w:r>
          </w:p>
        </w:tc>
      </w:tr>
      <w:tr w:rsidR="00A515B7" w:rsidRPr="004B1D39">
        <w:tc>
          <w:tcPr>
            <w:tcW w:w="2840" w:type="dxa"/>
          </w:tcPr>
          <w:p w:rsidR="00A515B7" w:rsidRPr="004B1D39" w:rsidRDefault="00A515B7" w:rsidP="00A515B7">
            <w:pPr>
              <w:ind w:rightChars="200" w:right="31680"/>
            </w:pPr>
            <w:r w:rsidRPr="004B1D39">
              <w:t>0</w:t>
            </w:r>
          </w:p>
        </w:tc>
        <w:tc>
          <w:tcPr>
            <w:tcW w:w="2841" w:type="dxa"/>
          </w:tcPr>
          <w:p w:rsidR="00A515B7" w:rsidRPr="004B1D39" w:rsidRDefault="00A515B7" w:rsidP="00A515B7">
            <w:pPr>
              <w:ind w:rightChars="200" w:right="31680"/>
              <w:rPr>
                <w:rFonts w:cs="Times New Roman"/>
              </w:rPr>
            </w:pPr>
            <w:r w:rsidRPr="004B1D39">
              <w:rPr>
                <w:rFonts w:cs="宋体" w:hint="eastAsia"/>
              </w:rPr>
              <w:t>门锁关闭</w:t>
            </w:r>
          </w:p>
        </w:tc>
        <w:tc>
          <w:tcPr>
            <w:tcW w:w="2841" w:type="dxa"/>
          </w:tcPr>
          <w:p w:rsidR="00A515B7" w:rsidRPr="004B1D39" w:rsidRDefault="00A515B7" w:rsidP="00A515B7">
            <w:pPr>
              <w:ind w:rightChars="200" w:right="31680"/>
              <w:rPr>
                <w:rFonts w:cs="Times New Roman"/>
              </w:rPr>
            </w:pPr>
            <w:r w:rsidRPr="004B1D39">
              <w:rPr>
                <w:rFonts w:cs="宋体" w:hint="eastAsia"/>
              </w:rPr>
              <w:t>门锁打开</w:t>
            </w:r>
          </w:p>
        </w:tc>
      </w:tr>
    </w:tbl>
    <w:p w:rsidR="00A515B7" w:rsidRDefault="00A515B7" w:rsidP="00A515B7">
      <w:pPr>
        <w:ind w:rightChars="200" w:right="31680"/>
        <w:rPr>
          <w:rFonts w:cs="Times New Roman"/>
        </w:rPr>
      </w:pPr>
      <w:r>
        <w:rPr>
          <w:rFonts w:cs="宋体" w:hint="eastAsia"/>
        </w:rPr>
        <w:t>附表</w:t>
      </w:r>
      <w:r>
        <w:t>3</w:t>
      </w:r>
      <w:r>
        <w:rPr>
          <w:rFonts w:cs="宋体" w:hint="eastAsia"/>
        </w:rPr>
        <w:t>：电池参数计算方式</w:t>
      </w:r>
    </w:p>
    <w:tbl>
      <w:tblPr>
        <w:tblW w:w="8522" w:type="dxa"/>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235"/>
        <w:gridCol w:w="3762"/>
        <w:gridCol w:w="2525"/>
      </w:tblGrid>
      <w:tr w:rsidR="00A515B7" w:rsidRPr="004B1D39">
        <w:tc>
          <w:tcPr>
            <w:tcW w:w="2235" w:type="dxa"/>
          </w:tcPr>
          <w:p w:rsidR="00A515B7" w:rsidRPr="004B1D39" w:rsidRDefault="00A515B7" w:rsidP="00A515B7">
            <w:pPr>
              <w:ind w:rightChars="200" w:right="31680"/>
              <w:rPr>
                <w:rFonts w:cs="Times New Roman"/>
              </w:rPr>
            </w:pPr>
            <w:r w:rsidRPr="004B1D39">
              <w:rPr>
                <w:rFonts w:cs="宋体" w:hint="eastAsia"/>
              </w:rPr>
              <w:t>参数</w:t>
            </w:r>
          </w:p>
        </w:tc>
        <w:tc>
          <w:tcPr>
            <w:tcW w:w="3762" w:type="dxa"/>
          </w:tcPr>
          <w:p w:rsidR="00A515B7" w:rsidRPr="004B1D39" w:rsidRDefault="00A515B7" w:rsidP="00A515B7">
            <w:pPr>
              <w:ind w:rightChars="200" w:right="31680"/>
              <w:rPr>
                <w:rFonts w:cs="Times New Roman"/>
              </w:rPr>
            </w:pPr>
            <w:r w:rsidRPr="004B1D39">
              <w:rPr>
                <w:rFonts w:cs="宋体" w:hint="eastAsia"/>
              </w:rPr>
              <w:t>计算公式</w:t>
            </w:r>
          </w:p>
        </w:tc>
        <w:tc>
          <w:tcPr>
            <w:tcW w:w="2525" w:type="dxa"/>
          </w:tcPr>
          <w:p w:rsidR="00A515B7" w:rsidRPr="004B1D39" w:rsidRDefault="00A515B7" w:rsidP="00A515B7">
            <w:pPr>
              <w:ind w:rightChars="200" w:right="31680"/>
              <w:rPr>
                <w:rFonts w:cs="Times New Roman"/>
              </w:rPr>
            </w:pPr>
            <w:r w:rsidRPr="004B1D39">
              <w:rPr>
                <w:rFonts w:cs="宋体" w:hint="eastAsia"/>
              </w:rPr>
              <w:t>单位</w:t>
            </w:r>
          </w:p>
        </w:tc>
      </w:tr>
      <w:tr w:rsidR="00A515B7" w:rsidRPr="004B1D39">
        <w:tc>
          <w:tcPr>
            <w:tcW w:w="2235" w:type="dxa"/>
          </w:tcPr>
          <w:p w:rsidR="00A515B7" w:rsidRPr="004B1D39" w:rsidRDefault="00A515B7" w:rsidP="00A515B7">
            <w:pPr>
              <w:ind w:rightChars="200" w:right="31680"/>
              <w:rPr>
                <w:rFonts w:cs="Times New Roman"/>
              </w:rPr>
            </w:pPr>
            <w:r w:rsidRPr="004B1D39">
              <w:rPr>
                <w:rFonts w:cs="宋体" w:hint="eastAsia"/>
              </w:rPr>
              <w:t>电池温度</w:t>
            </w:r>
          </w:p>
        </w:tc>
        <w:tc>
          <w:tcPr>
            <w:tcW w:w="3762" w:type="dxa"/>
          </w:tcPr>
          <w:p w:rsidR="00A515B7" w:rsidRPr="004B1D39" w:rsidRDefault="00A515B7" w:rsidP="00A515B7">
            <w:pPr>
              <w:ind w:rightChars="200" w:right="31680"/>
            </w:pPr>
            <w:r w:rsidRPr="004B1D39">
              <w:t>((Byte6*256+Byte5)- 2731)/10</w:t>
            </w:r>
          </w:p>
        </w:tc>
        <w:tc>
          <w:tcPr>
            <w:tcW w:w="2525" w:type="dxa"/>
          </w:tcPr>
          <w:p w:rsidR="00A515B7" w:rsidRPr="004B1D39" w:rsidRDefault="00A515B7" w:rsidP="00A515B7">
            <w:pPr>
              <w:ind w:rightChars="200" w:right="31680"/>
              <w:rPr>
                <w:rFonts w:cs="Times New Roman"/>
              </w:rPr>
            </w:pPr>
            <w:r w:rsidRPr="004B1D39">
              <w:rPr>
                <w:rFonts w:cs="宋体" w:hint="eastAsia"/>
              </w:rPr>
              <w:t>度</w:t>
            </w:r>
          </w:p>
        </w:tc>
      </w:tr>
      <w:tr w:rsidR="00A515B7" w:rsidRPr="004B1D39">
        <w:tc>
          <w:tcPr>
            <w:tcW w:w="2235" w:type="dxa"/>
          </w:tcPr>
          <w:p w:rsidR="00A515B7" w:rsidRPr="004B1D39" w:rsidRDefault="00A515B7" w:rsidP="00A515B7">
            <w:pPr>
              <w:ind w:rightChars="200" w:right="31680"/>
              <w:rPr>
                <w:rFonts w:cs="Times New Roman"/>
              </w:rPr>
            </w:pPr>
            <w:r w:rsidRPr="004B1D39">
              <w:rPr>
                <w:rFonts w:cs="宋体" w:hint="eastAsia"/>
              </w:rPr>
              <w:t>电池电压</w:t>
            </w:r>
          </w:p>
        </w:tc>
        <w:tc>
          <w:tcPr>
            <w:tcW w:w="3762" w:type="dxa"/>
          </w:tcPr>
          <w:p w:rsidR="00A515B7" w:rsidRPr="004B1D39" w:rsidRDefault="00A515B7" w:rsidP="00A515B7">
            <w:pPr>
              <w:ind w:rightChars="200" w:right="31680"/>
            </w:pPr>
            <w:r w:rsidRPr="004B1D39">
              <w:t>(Byte8*256+Byte7)</w:t>
            </w:r>
          </w:p>
        </w:tc>
        <w:tc>
          <w:tcPr>
            <w:tcW w:w="2525" w:type="dxa"/>
          </w:tcPr>
          <w:p w:rsidR="00A515B7" w:rsidRPr="004B1D39" w:rsidRDefault="00A515B7" w:rsidP="00A515B7">
            <w:pPr>
              <w:ind w:rightChars="200" w:right="31680"/>
            </w:pPr>
            <w:r w:rsidRPr="004B1D39">
              <w:t>mV</w:t>
            </w:r>
          </w:p>
        </w:tc>
      </w:tr>
      <w:tr w:rsidR="00A515B7" w:rsidRPr="004B1D39">
        <w:tc>
          <w:tcPr>
            <w:tcW w:w="2235" w:type="dxa"/>
          </w:tcPr>
          <w:p w:rsidR="00A515B7" w:rsidRPr="004B1D39" w:rsidRDefault="00A515B7" w:rsidP="00A515B7">
            <w:pPr>
              <w:ind w:rightChars="200" w:right="31680"/>
              <w:rPr>
                <w:rFonts w:cs="Times New Roman"/>
              </w:rPr>
            </w:pPr>
            <w:r w:rsidRPr="004B1D39">
              <w:rPr>
                <w:rFonts w:cs="宋体" w:hint="eastAsia"/>
              </w:rPr>
              <w:t>电池电流</w:t>
            </w:r>
          </w:p>
        </w:tc>
        <w:tc>
          <w:tcPr>
            <w:tcW w:w="3762" w:type="dxa"/>
          </w:tcPr>
          <w:p w:rsidR="00A515B7" w:rsidRPr="004B1D39" w:rsidRDefault="00A515B7" w:rsidP="00A515B7">
            <w:pPr>
              <w:ind w:rightChars="200" w:right="31680"/>
            </w:pPr>
            <w:r w:rsidRPr="004B1D39">
              <w:t>(Byte10*256+Byte9)(</w:t>
            </w:r>
            <w:r w:rsidRPr="004B1D39">
              <w:rPr>
                <w:rFonts w:cs="宋体" w:hint="eastAsia"/>
              </w:rPr>
              <w:t>未验证</w:t>
            </w:r>
            <w:r w:rsidRPr="004B1D39">
              <w:t>)</w:t>
            </w:r>
          </w:p>
        </w:tc>
        <w:tc>
          <w:tcPr>
            <w:tcW w:w="2525" w:type="dxa"/>
          </w:tcPr>
          <w:p w:rsidR="00A515B7" w:rsidRPr="004B1D39" w:rsidRDefault="00A515B7" w:rsidP="00A515B7">
            <w:pPr>
              <w:ind w:rightChars="200" w:right="31680"/>
            </w:pPr>
            <w:r w:rsidRPr="004B1D39">
              <w:t>mA</w:t>
            </w:r>
          </w:p>
        </w:tc>
      </w:tr>
      <w:tr w:rsidR="00A515B7" w:rsidRPr="004B1D39">
        <w:tc>
          <w:tcPr>
            <w:tcW w:w="2235" w:type="dxa"/>
          </w:tcPr>
          <w:p w:rsidR="00A515B7" w:rsidRPr="004B1D39" w:rsidRDefault="00A515B7" w:rsidP="00A515B7">
            <w:pPr>
              <w:ind w:rightChars="200" w:right="31680"/>
              <w:rPr>
                <w:rFonts w:cs="Times New Roman"/>
              </w:rPr>
            </w:pPr>
            <w:r w:rsidRPr="004B1D39">
              <w:rPr>
                <w:rFonts w:cs="宋体" w:hint="eastAsia"/>
              </w:rPr>
              <w:t>相对容量百分比</w:t>
            </w:r>
          </w:p>
        </w:tc>
        <w:tc>
          <w:tcPr>
            <w:tcW w:w="3762" w:type="dxa"/>
          </w:tcPr>
          <w:p w:rsidR="00A515B7" w:rsidRPr="004B1D39" w:rsidRDefault="00A515B7" w:rsidP="00A515B7">
            <w:pPr>
              <w:ind w:rightChars="200" w:right="31680"/>
            </w:pPr>
            <w:r w:rsidRPr="004B1D39">
              <w:t>Byte11</w:t>
            </w:r>
          </w:p>
        </w:tc>
        <w:tc>
          <w:tcPr>
            <w:tcW w:w="2525" w:type="dxa"/>
          </w:tcPr>
          <w:p w:rsidR="00A515B7" w:rsidRPr="004B1D39" w:rsidRDefault="00A515B7" w:rsidP="00A515B7">
            <w:pPr>
              <w:ind w:rightChars="200" w:right="31680"/>
            </w:pPr>
            <w:r w:rsidRPr="004B1D39">
              <w:t>%</w:t>
            </w:r>
          </w:p>
        </w:tc>
      </w:tr>
      <w:tr w:rsidR="00A515B7" w:rsidRPr="004B1D39">
        <w:tc>
          <w:tcPr>
            <w:tcW w:w="2235" w:type="dxa"/>
          </w:tcPr>
          <w:p w:rsidR="00A515B7" w:rsidRPr="004B1D39" w:rsidRDefault="00A515B7" w:rsidP="00A515B7">
            <w:pPr>
              <w:ind w:rightChars="200" w:right="31680"/>
              <w:rPr>
                <w:rFonts w:cs="Times New Roman"/>
              </w:rPr>
            </w:pPr>
            <w:r w:rsidRPr="004B1D39">
              <w:rPr>
                <w:rFonts w:cs="宋体" w:hint="eastAsia"/>
              </w:rPr>
              <w:t>绝对容量百分比</w:t>
            </w:r>
          </w:p>
        </w:tc>
        <w:tc>
          <w:tcPr>
            <w:tcW w:w="3762" w:type="dxa"/>
          </w:tcPr>
          <w:p w:rsidR="00A515B7" w:rsidRPr="004B1D39" w:rsidRDefault="00A515B7" w:rsidP="00A515B7">
            <w:pPr>
              <w:ind w:rightChars="200" w:right="31680"/>
            </w:pPr>
            <w:r w:rsidRPr="004B1D39">
              <w:t>Byte12</w:t>
            </w:r>
          </w:p>
        </w:tc>
        <w:tc>
          <w:tcPr>
            <w:tcW w:w="2525" w:type="dxa"/>
          </w:tcPr>
          <w:p w:rsidR="00A515B7" w:rsidRPr="004B1D39" w:rsidRDefault="00A515B7" w:rsidP="00A515B7">
            <w:pPr>
              <w:ind w:rightChars="200" w:right="31680"/>
            </w:pPr>
            <w:r w:rsidRPr="004B1D39">
              <w:t>%</w:t>
            </w:r>
          </w:p>
        </w:tc>
      </w:tr>
      <w:tr w:rsidR="00A515B7" w:rsidRPr="004B1D39">
        <w:tc>
          <w:tcPr>
            <w:tcW w:w="2235" w:type="dxa"/>
          </w:tcPr>
          <w:p w:rsidR="00A515B7" w:rsidRPr="004B1D39" w:rsidRDefault="00A515B7" w:rsidP="00A515B7">
            <w:pPr>
              <w:ind w:rightChars="200" w:right="31680"/>
              <w:rPr>
                <w:rFonts w:cs="Times New Roman"/>
              </w:rPr>
            </w:pPr>
            <w:r w:rsidRPr="004B1D39">
              <w:rPr>
                <w:rFonts w:cs="宋体" w:hint="eastAsia"/>
              </w:rPr>
              <w:t>剩余容量</w:t>
            </w:r>
          </w:p>
        </w:tc>
        <w:tc>
          <w:tcPr>
            <w:tcW w:w="3762" w:type="dxa"/>
          </w:tcPr>
          <w:p w:rsidR="00A515B7" w:rsidRPr="004B1D39" w:rsidRDefault="00A515B7" w:rsidP="00A515B7">
            <w:pPr>
              <w:ind w:rightChars="200" w:right="31680"/>
            </w:pPr>
            <w:r w:rsidRPr="004B1D39">
              <w:t>(Byte14*256+Byte13)</w:t>
            </w:r>
          </w:p>
        </w:tc>
        <w:tc>
          <w:tcPr>
            <w:tcW w:w="2525" w:type="dxa"/>
          </w:tcPr>
          <w:p w:rsidR="00A515B7" w:rsidRPr="004B1D39" w:rsidRDefault="00A515B7" w:rsidP="00A515B7">
            <w:pPr>
              <w:ind w:rightChars="200" w:right="31680"/>
            </w:pPr>
            <w:r w:rsidRPr="004B1D39">
              <w:t>mAh</w:t>
            </w:r>
          </w:p>
        </w:tc>
      </w:tr>
      <w:tr w:rsidR="00A515B7" w:rsidRPr="004B1D39">
        <w:tc>
          <w:tcPr>
            <w:tcW w:w="2235" w:type="dxa"/>
          </w:tcPr>
          <w:p w:rsidR="00A515B7" w:rsidRPr="004B1D39" w:rsidRDefault="00A515B7" w:rsidP="00A515B7">
            <w:pPr>
              <w:ind w:rightChars="200" w:right="31680"/>
              <w:rPr>
                <w:rFonts w:cs="Times New Roman"/>
              </w:rPr>
            </w:pPr>
            <w:r w:rsidRPr="004B1D39">
              <w:rPr>
                <w:rFonts w:cs="宋体" w:hint="eastAsia"/>
              </w:rPr>
              <w:t>满充容量</w:t>
            </w:r>
          </w:p>
        </w:tc>
        <w:tc>
          <w:tcPr>
            <w:tcW w:w="3762" w:type="dxa"/>
          </w:tcPr>
          <w:p w:rsidR="00A515B7" w:rsidRPr="004B1D39" w:rsidRDefault="00A515B7" w:rsidP="00A515B7">
            <w:pPr>
              <w:ind w:rightChars="200" w:right="31680"/>
            </w:pPr>
            <w:r w:rsidRPr="004B1D39">
              <w:t>(Byte16*256+Byte15)</w:t>
            </w:r>
          </w:p>
        </w:tc>
        <w:tc>
          <w:tcPr>
            <w:tcW w:w="2525" w:type="dxa"/>
          </w:tcPr>
          <w:p w:rsidR="00A515B7" w:rsidRPr="004B1D39" w:rsidRDefault="00A515B7" w:rsidP="00A515B7">
            <w:pPr>
              <w:ind w:rightChars="200" w:right="31680"/>
            </w:pPr>
            <w:r w:rsidRPr="004B1D39">
              <w:t>mAh</w:t>
            </w:r>
          </w:p>
        </w:tc>
      </w:tr>
      <w:tr w:rsidR="00A515B7" w:rsidRPr="004B1D39">
        <w:tc>
          <w:tcPr>
            <w:tcW w:w="2235" w:type="dxa"/>
          </w:tcPr>
          <w:p w:rsidR="00A515B7" w:rsidRPr="004B1D39" w:rsidRDefault="00A515B7" w:rsidP="00A515B7">
            <w:pPr>
              <w:ind w:rightChars="200" w:right="31680"/>
              <w:rPr>
                <w:rFonts w:cs="Times New Roman"/>
              </w:rPr>
            </w:pPr>
            <w:r w:rsidRPr="004B1D39">
              <w:rPr>
                <w:rFonts w:cs="宋体" w:hint="eastAsia"/>
              </w:rPr>
              <w:t>循环次数</w:t>
            </w:r>
          </w:p>
        </w:tc>
        <w:tc>
          <w:tcPr>
            <w:tcW w:w="3762" w:type="dxa"/>
          </w:tcPr>
          <w:p w:rsidR="00A515B7" w:rsidRPr="004B1D39" w:rsidRDefault="00A515B7" w:rsidP="00A515B7">
            <w:pPr>
              <w:ind w:rightChars="200" w:right="31680"/>
            </w:pPr>
            <w:r w:rsidRPr="004B1D39">
              <w:t>(Byte18*256+Byte17)</w:t>
            </w:r>
          </w:p>
        </w:tc>
        <w:tc>
          <w:tcPr>
            <w:tcW w:w="2525" w:type="dxa"/>
          </w:tcPr>
          <w:p w:rsidR="00A515B7" w:rsidRPr="004B1D39" w:rsidRDefault="00A515B7" w:rsidP="00A515B7">
            <w:pPr>
              <w:ind w:rightChars="200" w:right="31680"/>
              <w:rPr>
                <w:rFonts w:cs="Times New Roman"/>
              </w:rPr>
            </w:pPr>
            <w:r w:rsidRPr="004B1D39">
              <w:rPr>
                <w:rFonts w:cs="宋体" w:hint="eastAsia"/>
              </w:rPr>
              <w:t>次</w:t>
            </w:r>
          </w:p>
        </w:tc>
      </w:tr>
      <w:tr w:rsidR="00A515B7" w:rsidRPr="004B1D39">
        <w:tc>
          <w:tcPr>
            <w:tcW w:w="2235" w:type="dxa"/>
          </w:tcPr>
          <w:p w:rsidR="00A515B7" w:rsidRPr="004B1D39" w:rsidRDefault="00A515B7" w:rsidP="00A515B7">
            <w:pPr>
              <w:ind w:rightChars="200" w:right="31680"/>
              <w:rPr>
                <w:rFonts w:cs="Times New Roman"/>
              </w:rPr>
            </w:pPr>
            <w:r w:rsidRPr="004B1D39">
              <w:t>1~7</w:t>
            </w:r>
            <w:r w:rsidRPr="004B1D39">
              <w:rPr>
                <w:rFonts w:cs="宋体" w:hint="eastAsia"/>
              </w:rPr>
              <w:t>节电池电压</w:t>
            </w:r>
          </w:p>
        </w:tc>
        <w:tc>
          <w:tcPr>
            <w:tcW w:w="3762" w:type="dxa"/>
          </w:tcPr>
          <w:p w:rsidR="00A515B7" w:rsidRPr="004B1D39" w:rsidRDefault="00A515B7" w:rsidP="00A515B7">
            <w:pPr>
              <w:ind w:rightChars="200" w:right="31680"/>
              <w:rPr>
                <w:rFonts w:cs="Times New Roman"/>
              </w:rPr>
            </w:pPr>
          </w:p>
        </w:tc>
        <w:tc>
          <w:tcPr>
            <w:tcW w:w="2525" w:type="dxa"/>
          </w:tcPr>
          <w:p w:rsidR="00A515B7" w:rsidRPr="004B1D39" w:rsidRDefault="00A515B7" w:rsidP="00A515B7">
            <w:pPr>
              <w:ind w:rightChars="200" w:right="31680"/>
              <w:rPr>
                <w:rFonts w:cs="Times New Roman"/>
              </w:rPr>
            </w:pPr>
          </w:p>
        </w:tc>
      </w:tr>
      <w:tr w:rsidR="00A515B7" w:rsidRPr="004B1D39">
        <w:tc>
          <w:tcPr>
            <w:tcW w:w="2235" w:type="dxa"/>
          </w:tcPr>
          <w:p w:rsidR="00A515B7" w:rsidRPr="004B1D39" w:rsidRDefault="00A515B7" w:rsidP="00A515B7">
            <w:pPr>
              <w:ind w:rightChars="200" w:right="31680"/>
              <w:rPr>
                <w:rFonts w:cs="Times New Roman"/>
              </w:rPr>
            </w:pPr>
          </w:p>
        </w:tc>
        <w:tc>
          <w:tcPr>
            <w:tcW w:w="3762" w:type="dxa"/>
          </w:tcPr>
          <w:p w:rsidR="00A515B7" w:rsidRPr="004B1D39" w:rsidRDefault="00A515B7" w:rsidP="00A515B7">
            <w:pPr>
              <w:ind w:rightChars="200" w:right="31680"/>
              <w:rPr>
                <w:rFonts w:cs="Times New Roman"/>
              </w:rPr>
            </w:pPr>
          </w:p>
        </w:tc>
        <w:tc>
          <w:tcPr>
            <w:tcW w:w="2525" w:type="dxa"/>
          </w:tcPr>
          <w:p w:rsidR="00A515B7" w:rsidRPr="004B1D39" w:rsidRDefault="00A515B7" w:rsidP="00A515B7">
            <w:pPr>
              <w:ind w:rightChars="200" w:right="31680"/>
              <w:rPr>
                <w:rFonts w:cs="Times New Roman"/>
              </w:rPr>
            </w:pPr>
          </w:p>
        </w:tc>
      </w:tr>
      <w:tr w:rsidR="00A515B7" w:rsidRPr="004B1D39">
        <w:tc>
          <w:tcPr>
            <w:tcW w:w="2235" w:type="dxa"/>
          </w:tcPr>
          <w:p w:rsidR="00A515B7" w:rsidRPr="004B1D39" w:rsidRDefault="00A515B7" w:rsidP="00A515B7">
            <w:pPr>
              <w:ind w:rightChars="200" w:right="31680"/>
              <w:rPr>
                <w:rFonts w:cs="Times New Roman"/>
              </w:rPr>
            </w:pPr>
          </w:p>
        </w:tc>
        <w:tc>
          <w:tcPr>
            <w:tcW w:w="3762" w:type="dxa"/>
          </w:tcPr>
          <w:p w:rsidR="00A515B7" w:rsidRPr="004B1D39" w:rsidRDefault="00A515B7" w:rsidP="00A515B7">
            <w:pPr>
              <w:ind w:rightChars="200" w:right="31680"/>
              <w:rPr>
                <w:rFonts w:cs="Times New Roman"/>
              </w:rPr>
            </w:pPr>
          </w:p>
        </w:tc>
        <w:tc>
          <w:tcPr>
            <w:tcW w:w="2525" w:type="dxa"/>
          </w:tcPr>
          <w:p w:rsidR="00A515B7" w:rsidRPr="004B1D39" w:rsidRDefault="00A515B7" w:rsidP="00A515B7">
            <w:pPr>
              <w:ind w:rightChars="200" w:right="31680"/>
              <w:rPr>
                <w:rFonts w:cs="Times New Roman"/>
              </w:rPr>
            </w:pPr>
          </w:p>
        </w:tc>
      </w:tr>
    </w:tbl>
    <w:p w:rsidR="00A515B7" w:rsidRDefault="00A515B7" w:rsidP="00A515B7">
      <w:pPr>
        <w:ind w:rightChars="200" w:right="31680"/>
        <w:rPr>
          <w:rFonts w:cs="Times New Roman"/>
        </w:rPr>
      </w:pPr>
      <w:r>
        <w:rPr>
          <w:rFonts w:cs="宋体" w:hint="eastAsia"/>
        </w:rPr>
        <w:t>附表</w:t>
      </w:r>
      <w:r>
        <w:t>4</w:t>
      </w:r>
      <w:r>
        <w:rPr>
          <w:rFonts w:cs="宋体" w:hint="eastAsia"/>
        </w:rPr>
        <w:t>：指定的控制动作定义</w:t>
      </w:r>
    </w:p>
    <w:tbl>
      <w:tblPr>
        <w:tblW w:w="8522" w:type="dxa"/>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1825"/>
        <w:gridCol w:w="1787"/>
        <w:gridCol w:w="1787"/>
        <w:gridCol w:w="1589"/>
        <w:gridCol w:w="1534"/>
      </w:tblGrid>
      <w:tr w:rsidR="00A515B7" w:rsidRPr="004B1D39">
        <w:tc>
          <w:tcPr>
            <w:tcW w:w="1825" w:type="dxa"/>
          </w:tcPr>
          <w:p w:rsidR="00A515B7" w:rsidRPr="004B1D39" w:rsidRDefault="00A515B7" w:rsidP="00A515B7">
            <w:pPr>
              <w:ind w:rightChars="200" w:right="31680"/>
              <w:rPr>
                <w:rFonts w:cs="Times New Roman"/>
              </w:rPr>
            </w:pPr>
          </w:p>
        </w:tc>
        <w:tc>
          <w:tcPr>
            <w:tcW w:w="1787" w:type="dxa"/>
          </w:tcPr>
          <w:p w:rsidR="00A515B7" w:rsidRPr="004B1D39" w:rsidRDefault="00A515B7" w:rsidP="00A515B7">
            <w:pPr>
              <w:ind w:rightChars="200" w:right="31680"/>
            </w:pPr>
            <w:r w:rsidRPr="004B1D39">
              <w:t>BYTE05:00</w:t>
            </w:r>
          </w:p>
        </w:tc>
        <w:tc>
          <w:tcPr>
            <w:tcW w:w="1787" w:type="dxa"/>
          </w:tcPr>
          <w:p w:rsidR="00A515B7" w:rsidRPr="004B1D39" w:rsidRDefault="00A515B7" w:rsidP="00A515B7">
            <w:pPr>
              <w:ind w:rightChars="200" w:right="31680"/>
            </w:pPr>
            <w:r w:rsidRPr="004B1D39">
              <w:t>BYTE05:01</w:t>
            </w:r>
          </w:p>
        </w:tc>
        <w:tc>
          <w:tcPr>
            <w:tcW w:w="1589" w:type="dxa"/>
          </w:tcPr>
          <w:p w:rsidR="00A515B7" w:rsidRPr="004B1D39" w:rsidRDefault="00A515B7" w:rsidP="00A515B7">
            <w:pPr>
              <w:ind w:rightChars="200" w:right="31680"/>
            </w:pPr>
            <w:r w:rsidRPr="004B1D39">
              <w:t>BYTE05:02</w:t>
            </w:r>
          </w:p>
        </w:tc>
        <w:tc>
          <w:tcPr>
            <w:tcW w:w="1534" w:type="dxa"/>
          </w:tcPr>
          <w:p w:rsidR="00A515B7" w:rsidRPr="004B1D39" w:rsidRDefault="00A515B7" w:rsidP="00A515B7">
            <w:pPr>
              <w:ind w:rightChars="200" w:right="31680"/>
            </w:pPr>
            <w:r w:rsidRPr="004B1D39">
              <w:t>BYTE05:03</w:t>
            </w:r>
          </w:p>
        </w:tc>
      </w:tr>
      <w:tr w:rsidR="00A515B7" w:rsidRPr="004B1D39">
        <w:tc>
          <w:tcPr>
            <w:tcW w:w="1825" w:type="dxa"/>
          </w:tcPr>
          <w:p w:rsidR="00A515B7" w:rsidRPr="004B1D39" w:rsidRDefault="00A515B7" w:rsidP="00A515B7">
            <w:pPr>
              <w:ind w:rightChars="200" w:right="31680"/>
              <w:rPr>
                <w:rFonts w:cs="Times New Roman"/>
              </w:rPr>
            </w:pPr>
            <w:r w:rsidRPr="004B1D39">
              <w:t>BYTE03=0</w:t>
            </w:r>
            <w:r>
              <w:t>D</w:t>
            </w:r>
          </w:p>
        </w:tc>
        <w:tc>
          <w:tcPr>
            <w:tcW w:w="1787" w:type="dxa"/>
          </w:tcPr>
          <w:p w:rsidR="00A515B7" w:rsidRPr="004B1D39" w:rsidRDefault="00A515B7" w:rsidP="00A515B7">
            <w:pPr>
              <w:ind w:rightChars="200" w:right="31680"/>
              <w:rPr>
                <w:rFonts w:cs="Times New Roman"/>
              </w:rPr>
            </w:pPr>
            <w:r>
              <w:rPr>
                <w:rFonts w:cs="宋体" w:hint="eastAsia"/>
              </w:rPr>
              <w:t>读取电池校验码</w:t>
            </w:r>
          </w:p>
        </w:tc>
        <w:tc>
          <w:tcPr>
            <w:tcW w:w="1787" w:type="dxa"/>
          </w:tcPr>
          <w:p w:rsidR="00A515B7" w:rsidRPr="004B1D39" w:rsidRDefault="00A515B7" w:rsidP="00A515B7">
            <w:pPr>
              <w:ind w:rightChars="200" w:right="31680"/>
              <w:rPr>
                <w:rFonts w:cs="Times New Roman"/>
              </w:rPr>
            </w:pPr>
            <w:r>
              <w:rPr>
                <w:rFonts w:cs="宋体" w:hint="eastAsia"/>
              </w:rPr>
              <w:t>写入电池校验码</w:t>
            </w:r>
          </w:p>
        </w:tc>
        <w:tc>
          <w:tcPr>
            <w:tcW w:w="1589" w:type="dxa"/>
          </w:tcPr>
          <w:p w:rsidR="00A515B7" w:rsidRPr="004B1D39" w:rsidRDefault="00A515B7" w:rsidP="00A515B7">
            <w:pPr>
              <w:ind w:rightChars="200" w:right="31680"/>
              <w:rPr>
                <w:rFonts w:cs="Times New Roman"/>
              </w:rPr>
            </w:pPr>
            <w:r>
              <w:rPr>
                <w:rFonts w:cs="宋体" w:hint="eastAsia"/>
              </w:rPr>
              <w:t>校验码个数</w:t>
            </w:r>
          </w:p>
        </w:tc>
        <w:tc>
          <w:tcPr>
            <w:tcW w:w="1534" w:type="dxa"/>
          </w:tcPr>
          <w:p w:rsidR="00A515B7" w:rsidRPr="004B1D39" w:rsidRDefault="00A515B7" w:rsidP="00A515B7">
            <w:pPr>
              <w:ind w:rightChars="200" w:right="31680"/>
              <w:rPr>
                <w:rFonts w:cs="Times New Roman"/>
              </w:rPr>
            </w:pPr>
          </w:p>
        </w:tc>
      </w:tr>
      <w:tr w:rsidR="00A515B7" w:rsidRPr="004B1D39">
        <w:tc>
          <w:tcPr>
            <w:tcW w:w="1825" w:type="dxa"/>
          </w:tcPr>
          <w:p w:rsidR="00A515B7" w:rsidRPr="004B1D39" w:rsidRDefault="00A515B7" w:rsidP="00A515B7">
            <w:pPr>
              <w:ind w:rightChars="200" w:right="31680"/>
            </w:pPr>
            <w:r w:rsidRPr="004B1D39">
              <w:t>BYTE03=0C</w:t>
            </w:r>
          </w:p>
        </w:tc>
        <w:tc>
          <w:tcPr>
            <w:tcW w:w="1787" w:type="dxa"/>
          </w:tcPr>
          <w:p w:rsidR="00A515B7" w:rsidRPr="004B1D39" w:rsidRDefault="00A515B7" w:rsidP="00A515B7">
            <w:pPr>
              <w:ind w:rightChars="200" w:right="31680"/>
              <w:rPr>
                <w:rFonts w:cs="Times New Roman"/>
              </w:rPr>
            </w:pPr>
            <w:r w:rsidRPr="004B1D39">
              <w:t>CAN</w:t>
            </w:r>
            <w:r w:rsidRPr="004B1D39">
              <w:rPr>
                <w:rFonts w:cs="宋体" w:hint="eastAsia"/>
              </w:rPr>
              <w:t>控制板</w:t>
            </w:r>
            <w:r w:rsidRPr="004B1D39">
              <w:t>MOS</w:t>
            </w:r>
            <w:r w:rsidRPr="004B1D39">
              <w:rPr>
                <w:rFonts w:cs="宋体" w:hint="eastAsia"/>
              </w:rPr>
              <w:t>管关闭</w:t>
            </w:r>
          </w:p>
        </w:tc>
        <w:tc>
          <w:tcPr>
            <w:tcW w:w="1787" w:type="dxa"/>
          </w:tcPr>
          <w:p w:rsidR="00A515B7" w:rsidRPr="004B1D39" w:rsidRDefault="00A515B7" w:rsidP="00A515B7">
            <w:pPr>
              <w:ind w:rightChars="200" w:right="31680"/>
              <w:rPr>
                <w:rFonts w:cs="Times New Roman"/>
              </w:rPr>
            </w:pPr>
            <w:r w:rsidRPr="004B1D39">
              <w:t>CAN</w:t>
            </w:r>
            <w:r w:rsidRPr="004B1D39">
              <w:rPr>
                <w:rFonts w:cs="宋体" w:hint="eastAsia"/>
              </w:rPr>
              <w:t>控制板</w:t>
            </w:r>
            <w:r w:rsidRPr="004B1D39">
              <w:t>MOS</w:t>
            </w:r>
            <w:r w:rsidRPr="004B1D39">
              <w:rPr>
                <w:rFonts w:cs="宋体" w:hint="eastAsia"/>
              </w:rPr>
              <w:t>管打开</w:t>
            </w:r>
            <w:bookmarkStart w:id="0" w:name="_GoBack"/>
            <w:bookmarkEnd w:id="0"/>
          </w:p>
        </w:tc>
        <w:tc>
          <w:tcPr>
            <w:tcW w:w="1589" w:type="dxa"/>
          </w:tcPr>
          <w:p w:rsidR="00A515B7" w:rsidRPr="004B1D39" w:rsidRDefault="00A515B7" w:rsidP="00A515B7">
            <w:pPr>
              <w:ind w:rightChars="200" w:right="31680"/>
              <w:rPr>
                <w:rFonts w:cs="Times New Roman"/>
              </w:rPr>
            </w:pPr>
          </w:p>
        </w:tc>
        <w:tc>
          <w:tcPr>
            <w:tcW w:w="1534" w:type="dxa"/>
          </w:tcPr>
          <w:p w:rsidR="00A515B7" w:rsidRPr="004B1D39" w:rsidRDefault="00A515B7" w:rsidP="00A515B7">
            <w:pPr>
              <w:ind w:rightChars="200" w:right="31680"/>
              <w:rPr>
                <w:rFonts w:cs="Times New Roman"/>
              </w:rPr>
            </w:pPr>
          </w:p>
        </w:tc>
      </w:tr>
      <w:tr w:rsidR="00A515B7" w:rsidRPr="004B1D39">
        <w:tc>
          <w:tcPr>
            <w:tcW w:w="1825" w:type="dxa"/>
          </w:tcPr>
          <w:p w:rsidR="00A515B7" w:rsidRPr="004B1D39" w:rsidRDefault="00A515B7" w:rsidP="00A515B7">
            <w:pPr>
              <w:ind w:rightChars="200" w:right="31680"/>
            </w:pPr>
            <w:r w:rsidRPr="004B1D39">
              <w:t>BYTE03=0B</w:t>
            </w:r>
          </w:p>
        </w:tc>
        <w:tc>
          <w:tcPr>
            <w:tcW w:w="1787" w:type="dxa"/>
          </w:tcPr>
          <w:p w:rsidR="00A515B7" w:rsidRPr="004B1D39" w:rsidRDefault="00A515B7" w:rsidP="00A515B7">
            <w:pPr>
              <w:ind w:rightChars="200" w:right="31680"/>
              <w:rPr>
                <w:rFonts w:cs="Times New Roman"/>
              </w:rPr>
            </w:pPr>
            <w:r w:rsidRPr="004B1D39">
              <w:rPr>
                <w:rFonts w:cs="宋体" w:hint="eastAsia"/>
              </w:rPr>
              <w:t>通讯模式</w:t>
            </w:r>
          </w:p>
        </w:tc>
        <w:tc>
          <w:tcPr>
            <w:tcW w:w="1787" w:type="dxa"/>
          </w:tcPr>
          <w:p w:rsidR="00A515B7" w:rsidRPr="004B1D39" w:rsidRDefault="00A515B7" w:rsidP="00A515B7">
            <w:pPr>
              <w:ind w:rightChars="200" w:right="31680"/>
              <w:rPr>
                <w:rFonts w:cs="Times New Roman"/>
              </w:rPr>
            </w:pPr>
            <w:r w:rsidRPr="004B1D39">
              <w:rPr>
                <w:rFonts w:cs="宋体" w:hint="eastAsia"/>
              </w:rPr>
              <w:t>转发模式</w:t>
            </w:r>
          </w:p>
        </w:tc>
        <w:tc>
          <w:tcPr>
            <w:tcW w:w="1589" w:type="dxa"/>
          </w:tcPr>
          <w:p w:rsidR="00A515B7" w:rsidRPr="004B1D39" w:rsidRDefault="00A515B7" w:rsidP="00A515B7">
            <w:pPr>
              <w:ind w:rightChars="200" w:right="31680"/>
            </w:pPr>
            <w:r w:rsidRPr="004B1D39">
              <w:t>=</w:t>
            </w:r>
          </w:p>
        </w:tc>
        <w:tc>
          <w:tcPr>
            <w:tcW w:w="1534" w:type="dxa"/>
          </w:tcPr>
          <w:p w:rsidR="00A515B7" w:rsidRPr="004B1D39" w:rsidRDefault="00A515B7" w:rsidP="00A515B7">
            <w:pPr>
              <w:ind w:rightChars="200" w:right="31680"/>
            </w:pPr>
          </w:p>
        </w:tc>
      </w:tr>
      <w:tr w:rsidR="00A515B7" w:rsidRPr="004B1D39">
        <w:tc>
          <w:tcPr>
            <w:tcW w:w="1825" w:type="dxa"/>
          </w:tcPr>
          <w:p w:rsidR="00A515B7" w:rsidRPr="004B1D39" w:rsidRDefault="00A515B7" w:rsidP="00A515B7">
            <w:pPr>
              <w:ind w:rightChars="200" w:right="31680"/>
            </w:pPr>
            <w:r w:rsidRPr="004B1D39">
              <w:t>BYTE03=0A</w:t>
            </w:r>
          </w:p>
        </w:tc>
        <w:tc>
          <w:tcPr>
            <w:tcW w:w="1787" w:type="dxa"/>
          </w:tcPr>
          <w:p w:rsidR="00A515B7" w:rsidRPr="004B1D39" w:rsidRDefault="00A515B7" w:rsidP="00A515B7">
            <w:pPr>
              <w:ind w:rightChars="200" w:right="31680"/>
              <w:rPr>
                <w:rFonts w:cs="Times New Roman"/>
              </w:rPr>
            </w:pPr>
            <w:r w:rsidRPr="004B1D39">
              <w:rPr>
                <w:rFonts w:cs="宋体" w:hint="eastAsia"/>
              </w:rPr>
              <w:t>备用锁</w:t>
            </w:r>
          </w:p>
        </w:tc>
        <w:tc>
          <w:tcPr>
            <w:tcW w:w="1787" w:type="dxa"/>
          </w:tcPr>
          <w:p w:rsidR="00A515B7" w:rsidRPr="004B1D39" w:rsidRDefault="00A515B7" w:rsidP="00A515B7">
            <w:pPr>
              <w:ind w:rightChars="200" w:right="31680"/>
              <w:rPr>
                <w:rFonts w:cs="Times New Roman"/>
              </w:rPr>
            </w:pPr>
          </w:p>
        </w:tc>
        <w:tc>
          <w:tcPr>
            <w:tcW w:w="1589" w:type="dxa"/>
          </w:tcPr>
          <w:p w:rsidR="00A515B7" w:rsidRPr="004B1D39" w:rsidRDefault="00A515B7" w:rsidP="00A515B7">
            <w:pPr>
              <w:ind w:rightChars="200" w:right="31680"/>
              <w:rPr>
                <w:rFonts w:cs="Times New Roman"/>
              </w:rPr>
            </w:pPr>
          </w:p>
        </w:tc>
        <w:tc>
          <w:tcPr>
            <w:tcW w:w="1534" w:type="dxa"/>
          </w:tcPr>
          <w:p w:rsidR="00A515B7" w:rsidRPr="004B1D39" w:rsidRDefault="00A515B7" w:rsidP="00A515B7">
            <w:pPr>
              <w:ind w:rightChars="200" w:right="31680"/>
              <w:rPr>
                <w:rFonts w:cs="Times New Roman"/>
              </w:rPr>
            </w:pPr>
          </w:p>
        </w:tc>
      </w:tr>
      <w:tr w:rsidR="00A515B7" w:rsidRPr="004B1D39">
        <w:tc>
          <w:tcPr>
            <w:tcW w:w="1825" w:type="dxa"/>
          </w:tcPr>
          <w:p w:rsidR="00A515B7" w:rsidRPr="004B1D39" w:rsidRDefault="00A515B7" w:rsidP="00A515B7">
            <w:pPr>
              <w:ind w:rightChars="200" w:right="31680"/>
            </w:pPr>
            <w:r w:rsidRPr="004B1D39">
              <w:t>BYTE03=09</w:t>
            </w:r>
          </w:p>
        </w:tc>
        <w:tc>
          <w:tcPr>
            <w:tcW w:w="1787" w:type="dxa"/>
          </w:tcPr>
          <w:p w:rsidR="00A515B7" w:rsidRPr="004B1D39" w:rsidRDefault="00A515B7" w:rsidP="00A515B7">
            <w:pPr>
              <w:ind w:rightChars="200" w:right="31680"/>
            </w:pPr>
            <w:r w:rsidRPr="004B1D39">
              <w:rPr>
                <w:rFonts w:cs="宋体" w:hint="eastAsia"/>
              </w:rPr>
              <w:t>推杆收缩</w:t>
            </w:r>
            <w:r w:rsidRPr="004B1D39">
              <w:t>(</w:t>
            </w:r>
            <w:r w:rsidRPr="004B1D39">
              <w:rPr>
                <w:rFonts w:cs="宋体" w:hint="eastAsia"/>
              </w:rPr>
              <w:t>继电器</w:t>
            </w:r>
            <w:r w:rsidRPr="004B1D39">
              <w:t>)</w:t>
            </w:r>
          </w:p>
        </w:tc>
        <w:tc>
          <w:tcPr>
            <w:tcW w:w="1787" w:type="dxa"/>
          </w:tcPr>
          <w:p w:rsidR="00A515B7" w:rsidRPr="004B1D39" w:rsidRDefault="00A515B7" w:rsidP="00A515B7">
            <w:pPr>
              <w:ind w:rightChars="200" w:right="31680"/>
            </w:pPr>
            <w:r w:rsidRPr="004B1D39">
              <w:rPr>
                <w:rFonts w:cs="宋体" w:hint="eastAsia"/>
              </w:rPr>
              <w:t>推杆伸长</w:t>
            </w:r>
            <w:r w:rsidRPr="004B1D39">
              <w:t>(</w:t>
            </w:r>
            <w:r w:rsidRPr="004B1D39">
              <w:rPr>
                <w:rFonts w:cs="宋体" w:hint="eastAsia"/>
              </w:rPr>
              <w:t>继电器</w:t>
            </w:r>
            <w:r w:rsidRPr="004B1D39">
              <w:t>)</w:t>
            </w:r>
          </w:p>
        </w:tc>
        <w:tc>
          <w:tcPr>
            <w:tcW w:w="1589" w:type="dxa"/>
          </w:tcPr>
          <w:p w:rsidR="00A515B7" w:rsidRPr="004B1D39" w:rsidRDefault="00A515B7" w:rsidP="00A515B7">
            <w:pPr>
              <w:ind w:rightChars="200" w:right="31680"/>
            </w:pPr>
            <w:r w:rsidRPr="004B1D39">
              <w:rPr>
                <w:rFonts w:cs="宋体" w:hint="eastAsia"/>
              </w:rPr>
              <w:t>停止</w:t>
            </w:r>
            <w:r w:rsidRPr="004B1D39">
              <w:t>(</w:t>
            </w:r>
            <w:r w:rsidRPr="004B1D39">
              <w:rPr>
                <w:rFonts w:cs="宋体" w:hint="eastAsia"/>
              </w:rPr>
              <w:t>继电器</w:t>
            </w:r>
            <w:r w:rsidRPr="004B1D39">
              <w:t>)</w:t>
            </w:r>
          </w:p>
        </w:tc>
        <w:tc>
          <w:tcPr>
            <w:tcW w:w="1534" w:type="dxa"/>
          </w:tcPr>
          <w:p w:rsidR="00A515B7" w:rsidRPr="004B1D39" w:rsidRDefault="00A515B7" w:rsidP="00A515B7">
            <w:pPr>
              <w:ind w:rightChars="200" w:right="31680"/>
              <w:rPr>
                <w:rFonts w:cs="Times New Roman"/>
              </w:rPr>
            </w:pPr>
            <w:r w:rsidRPr="004B1D39">
              <w:rPr>
                <w:rFonts w:cs="宋体" w:hint="eastAsia"/>
              </w:rPr>
              <w:t>推杆逻辑流程</w:t>
            </w:r>
          </w:p>
        </w:tc>
      </w:tr>
      <w:tr w:rsidR="00A515B7" w:rsidRPr="004B1D39">
        <w:tc>
          <w:tcPr>
            <w:tcW w:w="1825" w:type="dxa"/>
          </w:tcPr>
          <w:p w:rsidR="00A515B7" w:rsidRPr="004B1D39" w:rsidRDefault="00A515B7" w:rsidP="00A515B7">
            <w:pPr>
              <w:ind w:rightChars="200" w:right="31680"/>
            </w:pPr>
            <w:r w:rsidRPr="004B1D39">
              <w:t>BYTE03=08</w:t>
            </w:r>
          </w:p>
        </w:tc>
        <w:tc>
          <w:tcPr>
            <w:tcW w:w="1787" w:type="dxa"/>
          </w:tcPr>
          <w:p w:rsidR="00A515B7" w:rsidRPr="004B1D39" w:rsidRDefault="00A515B7" w:rsidP="00A515B7">
            <w:pPr>
              <w:ind w:rightChars="200" w:right="31680"/>
              <w:rPr>
                <w:rFonts w:cs="Times New Roman"/>
              </w:rPr>
            </w:pPr>
            <w:r w:rsidRPr="004B1D39">
              <w:rPr>
                <w:rFonts w:cs="宋体" w:hint="eastAsia"/>
              </w:rPr>
              <w:t>编号</w:t>
            </w:r>
          </w:p>
        </w:tc>
        <w:tc>
          <w:tcPr>
            <w:tcW w:w="1787" w:type="dxa"/>
          </w:tcPr>
          <w:p w:rsidR="00A515B7" w:rsidRPr="004B1D39" w:rsidRDefault="00A515B7" w:rsidP="00A515B7">
            <w:pPr>
              <w:ind w:rightChars="200" w:right="31680"/>
              <w:rPr>
                <w:rFonts w:cs="Times New Roman"/>
              </w:rPr>
            </w:pPr>
          </w:p>
        </w:tc>
        <w:tc>
          <w:tcPr>
            <w:tcW w:w="1589" w:type="dxa"/>
          </w:tcPr>
          <w:p w:rsidR="00A515B7" w:rsidRPr="004B1D39" w:rsidRDefault="00A515B7" w:rsidP="00A515B7">
            <w:pPr>
              <w:ind w:rightChars="200" w:right="31680"/>
              <w:rPr>
                <w:rFonts w:cs="Times New Roman"/>
              </w:rPr>
            </w:pPr>
          </w:p>
        </w:tc>
        <w:tc>
          <w:tcPr>
            <w:tcW w:w="1534" w:type="dxa"/>
          </w:tcPr>
          <w:p w:rsidR="00A515B7" w:rsidRPr="004B1D39" w:rsidRDefault="00A515B7" w:rsidP="00A515B7">
            <w:pPr>
              <w:ind w:rightChars="200" w:right="31680"/>
              <w:rPr>
                <w:rFonts w:cs="Times New Roman"/>
              </w:rPr>
            </w:pPr>
          </w:p>
        </w:tc>
      </w:tr>
      <w:tr w:rsidR="00A515B7" w:rsidRPr="004B1D39">
        <w:tc>
          <w:tcPr>
            <w:tcW w:w="1825" w:type="dxa"/>
          </w:tcPr>
          <w:p w:rsidR="00A515B7" w:rsidRPr="004B1D39" w:rsidRDefault="00A515B7" w:rsidP="00A515B7">
            <w:pPr>
              <w:ind w:rightChars="200" w:right="31680"/>
            </w:pPr>
            <w:r w:rsidRPr="004B1D39">
              <w:t>BYTE03=07</w:t>
            </w:r>
          </w:p>
        </w:tc>
        <w:tc>
          <w:tcPr>
            <w:tcW w:w="1787" w:type="dxa"/>
          </w:tcPr>
          <w:p w:rsidR="00A515B7" w:rsidRPr="004B1D39" w:rsidRDefault="00A515B7" w:rsidP="00A515B7">
            <w:pPr>
              <w:ind w:rightChars="200" w:right="31680"/>
              <w:rPr>
                <w:rFonts w:cs="Times New Roman"/>
              </w:rPr>
            </w:pPr>
            <w:r w:rsidRPr="004B1D39">
              <w:rPr>
                <w:rFonts w:cs="宋体" w:hint="eastAsia"/>
              </w:rPr>
              <w:t>读取硬件版本号</w:t>
            </w:r>
          </w:p>
        </w:tc>
        <w:tc>
          <w:tcPr>
            <w:tcW w:w="1787" w:type="dxa"/>
          </w:tcPr>
          <w:p w:rsidR="00A515B7" w:rsidRPr="004B1D39" w:rsidRDefault="00A515B7" w:rsidP="00A515B7">
            <w:pPr>
              <w:ind w:rightChars="200" w:right="31680"/>
              <w:rPr>
                <w:rFonts w:cs="Times New Roman"/>
              </w:rPr>
            </w:pPr>
            <w:r w:rsidRPr="004B1D39">
              <w:rPr>
                <w:rFonts w:cs="宋体" w:hint="eastAsia"/>
              </w:rPr>
              <w:t>写入硬件版本号</w:t>
            </w:r>
          </w:p>
        </w:tc>
        <w:tc>
          <w:tcPr>
            <w:tcW w:w="1589" w:type="dxa"/>
          </w:tcPr>
          <w:p w:rsidR="00A515B7" w:rsidRPr="004B1D39" w:rsidRDefault="00A515B7" w:rsidP="00A515B7">
            <w:pPr>
              <w:ind w:rightChars="200" w:right="31680"/>
              <w:rPr>
                <w:rFonts w:cs="Times New Roman"/>
              </w:rPr>
            </w:pPr>
            <w:r w:rsidRPr="004B1D39">
              <w:rPr>
                <w:rFonts w:cs="宋体" w:hint="eastAsia"/>
              </w:rPr>
              <w:t>版本号个数</w:t>
            </w:r>
          </w:p>
        </w:tc>
        <w:tc>
          <w:tcPr>
            <w:tcW w:w="1534" w:type="dxa"/>
          </w:tcPr>
          <w:p w:rsidR="00A515B7" w:rsidRPr="004B1D39" w:rsidRDefault="00A515B7" w:rsidP="00A515B7">
            <w:pPr>
              <w:ind w:rightChars="200" w:right="31680"/>
              <w:rPr>
                <w:rFonts w:cs="Times New Roman"/>
              </w:rPr>
            </w:pPr>
          </w:p>
        </w:tc>
      </w:tr>
      <w:tr w:rsidR="00A515B7" w:rsidRPr="004B1D39">
        <w:tc>
          <w:tcPr>
            <w:tcW w:w="1825" w:type="dxa"/>
          </w:tcPr>
          <w:p w:rsidR="00A515B7" w:rsidRPr="004B1D39" w:rsidRDefault="00A515B7" w:rsidP="00A515B7">
            <w:pPr>
              <w:ind w:rightChars="200" w:right="31680"/>
            </w:pPr>
            <w:r w:rsidRPr="004B1D39">
              <w:t>BYTE03=06</w:t>
            </w:r>
          </w:p>
        </w:tc>
        <w:tc>
          <w:tcPr>
            <w:tcW w:w="1787" w:type="dxa"/>
          </w:tcPr>
          <w:p w:rsidR="00A515B7" w:rsidRPr="004B1D39" w:rsidRDefault="00A515B7" w:rsidP="00A515B7">
            <w:pPr>
              <w:ind w:rightChars="200" w:right="31680"/>
              <w:rPr>
                <w:rFonts w:cs="Times New Roman"/>
              </w:rPr>
            </w:pPr>
            <w:r w:rsidRPr="004B1D39">
              <w:rPr>
                <w:rFonts w:cs="宋体" w:hint="eastAsia"/>
              </w:rPr>
              <w:t>读取软件版本号</w:t>
            </w:r>
          </w:p>
        </w:tc>
        <w:tc>
          <w:tcPr>
            <w:tcW w:w="1787" w:type="dxa"/>
          </w:tcPr>
          <w:p w:rsidR="00A515B7" w:rsidRPr="004B1D39" w:rsidRDefault="00A515B7" w:rsidP="00A515B7">
            <w:pPr>
              <w:ind w:rightChars="200" w:right="31680"/>
              <w:rPr>
                <w:rFonts w:cs="Times New Roman"/>
              </w:rPr>
            </w:pPr>
            <w:r w:rsidRPr="004B1D39">
              <w:rPr>
                <w:rFonts w:cs="宋体" w:hint="eastAsia"/>
              </w:rPr>
              <w:t>写入软件版本号</w:t>
            </w:r>
          </w:p>
        </w:tc>
        <w:tc>
          <w:tcPr>
            <w:tcW w:w="1589" w:type="dxa"/>
          </w:tcPr>
          <w:p w:rsidR="00A515B7" w:rsidRPr="004B1D39" w:rsidRDefault="00A515B7" w:rsidP="00A515B7">
            <w:pPr>
              <w:ind w:rightChars="200" w:right="31680"/>
              <w:rPr>
                <w:rFonts w:cs="Times New Roman"/>
              </w:rPr>
            </w:pPr>
            <w:r w:rsidRPr="004B1D39">
              <w:rPr>
                <w:rFonts w:cs="宋体" w:hint="eastAsia"/>
              </w:rPr>
              <w:t>版本号个数</w:t>
            </w:r>
          </w:p>
        </w:tc>
        <w:tc>
          <w:tcPr>
            <w:tcW w:w="1534" w:type="dxa"/>
          </w:tcPr>
          <w:p w:rsidR="00A515B7" w:rsidRPr="004B1D39" w:rsidRDefault="00A515B7" w:rsidP="00A515B7">
            <w:pPr>
              <w:ind w:rightChars="200" w:right="31680"/>
              <w:rPr>
                <w:rFonts w:cs="Times New Roman"/>
              </w:rPr>
            </w:pPr>
          </w:p>
        </w:tc>
      </w:tr>
      <w:tr w:rsidR="00A515B7" w:rsidRPr="004B1D39">
        <w:tc>
          <w:tcPr>
            <w:tcW w:w="1825" w:type="dxa"/>
          </w:tcPr>
          <w:p w:rsidR="00A515B7" w:rsidRPr="004B1D39" w:rsidRDefault="00A515B7" w:rsidP="00A515B7">
            <w:pPr>
              <w:ind w:rightChars="200" w:right="31680"/>
            </w:pPr>
            <w:r w:rsidRPr="004B1D39">
              <w:t>BYTE03=05</w:t>
            </w:r>
          </w:p>
        </w:tc>
        <w:tc>
          <w:tcPr>
            <w:tcW w:w="1787" w:type="dxa"/>
          </w:tcPr>
          <w:p w:rsidR="00A515B7" w:rsidRPr="004B1D39" w:rsidRDefault="00A515B7" w:rsidP="00A515B7">
            <w:pPr>
              <w:ind w:rightChars="200" w:right="31680"/>
              <w:rPr>
                <w:rFonts w:cs="Times New Roman"/>
              </w:rPr>
            </w:pPr>
            <w:r w:rsidRPr="004B1D39">
              <w:rPr>
                <w:rFonts w:cs="宋体" w:hint="eastAsia"/>
              </w:rPr>
              <w:t>推杆收缩</w:t>
            </w:r>
          </w:p>
        </w:tc>
        <w:tc>
          <w:tcPr>
            <w:tcW w:w="1787" w:type="dxa"/>
          </w:tcPr>
          <w:p w:rsidR="00A515B7" w:rsidRPr="004B1D39" w:rsidRDefault="00A515B7" w:rsidP="00A515B7">
            <w:pPr>
              <w:ind w:rightChars="200" w:right="31680"/>
              <w:rPr>
                <w:rFonts w:cs="Times New Roman"/>
              </w:rPr>
            </w:pPr>
            <w:r w:rsidRPr="004B1D39">
              <w:rPr>
                <w:rFonts w:cs="宋体" w:hint="eastAsia"/>
              </w:rPr>
              <w:t>推杆伸长</w:t>
            </w:r>
          </w:p>
        </w:tc>
        <w:tc>
          <w:tcPr>
            <w:tcW w:w="1589" w:type="dxa"/>
          </w:tcPr>
          <w:p w:rsidR="00A515B7" w:rsidRPr="004B1D39" w:rsidRDefault="00A515B7" w:rsidP="00A515B7">
            <w:pPr>
              <w:ind w:rightChars="200" w:right="31680"/>
              <w:rPr>
                <w:rFonts w:cs="Times New Roman"/>
              </w:rPr>
            </w:pPr>
            <w:r w:rsidRPr="004B1D39">
              <w:rPr>
                <w:rFonts w:cs="宋体" w:hint="eastAsia"/>
              </w:rPr>
              <w:t>推杆停止</w:t>
            </w:r>
          </w:p>
        </w:tc>
        <w:tc>
          <w:tcPr>
            <w:tcW w:w="1534" w:type="dxa"/>
          </w:tcPr>
          <w:p w:rsidR="00A515B7" w:rsidRPr="004B1D39" w:rsidRDefault="00A515B7" w:rsidP="00A515B7">
            <w:pPr>
              <w:ind w:rightChars="200" w:right="31680"/>
              <w:rPr>
                <w:rFonts w:cs="Times New Roman"/>
              </w:rPr>
            </w:pPr>
          </w:p>
        </w:tc>
      </w:tr>
      <w:tr w:rsidR="00A515B7" w:rsidRPr="004B1D39">
        <w:tc>
          <w:tcPr>
            <w:tcW w:w="1825" w:type="dxa"/>
          </w:tcPr>
          <w:p w:rsidR="00A515B7" w:rsidRPr="004B1D39" w:rsidRDefault="00A515B7" w:rsidP="00A515B7">
            <w:pPr>
              <w:ind w:rightChars="200" w:right="31680"/>
            </w:pPr>
            <w:r w:rsidRPr="004B1D39">
              <w:t>BYTE03=04</w:t>
            </w:r>
          </w:p>
        </w:tc>
        <w:tc>
          <w:tcPr>
            <w:tcW w:w="1787" w:type="dxa"/>
          </w:tcPr>
          <w:p w:rsidR="00A515B7" w:rsidRPr="004B1D39" w:rsidRDefault="00A515B7" w:rsidP="00A515B7">
            <w:pPr>
              <w:ind w:rightChars="200" w:right="31680"/>
              <w:rPr>
                <w:rFonts w:cs="Times New Roman"/>
              </w:rPr>
            </w:pPr>
            <w:r w:rsidRPr="004B1D39">
              <w:rPr>
                <w:rFonts w:cs="宋体" w:hint="eastAsia"/>
              </w:rPr>
              <w:t>复位电池</w:t>
            </w:r>
            <w:r w:rsidRPr="004B1D39">
              <w:t>ID</w:t>
            </w:r>
            <w:r w:rsidRPr="004B1D39">
              <w:rPr>
                <w:rFonts w:cs="宋体" w:hint="eastAsia"/>
              </w:rPr>
              <w:t>板</w:t>
            </w:r>
          </w:p>
        </w:tc>
        <w:tc>
          <w:tcPr>
            <w:tcW w:w="1787" w:type="dxa"/>
          </w:tcPr>
          <w:p w:rsidR="00A515B7" w:rsidRPr="004B1D39" w:rsidRDefault="00A515B7" w:rsidP="00A515B7">
            <w:pPr>
              <w:ind w:rightChars="200" w:right="31680"/>
              <w:rPr>
                <w:rFonts w:cs="Times New Roman"/>
              </w:rPr>
            </w:pPr>
            <w:r w:rsidRPr="004B1D39">
              <w:rPr>
                <w:rFonts w:cs="宋体" w:hint="eastAsia"/>
              </w:rPr>
              <w:t>复位电池</w:t>
            </w:r>
            <w:r w:rsidRPr="004B1D39">
              <w:t>ID</w:t>
            </w:r>
            <w:r w:rsidRPr="004B1D39">
              <w:rPr>
                <w:rFonts w:cs="宋体" w:hint="eastAsia"/>
              </w:rPr>
              <w:t>板</w:t>
            </w:r>
          </w:p>
        </w:tc>
        <w:tc>
          <w:tcPr>
            <w:tcW w:w="1589" w:type="dxa"/>
          </w:tcPr>
          <w:p w:rsidR="00A515B7" w:rsidRPr="004B1D39" w:rsidRDefault="00A515B7" w:rsidP="00A515B7">
            <w:pPr>
              <w:ind w:rightChars="200" w:right="31680"/>
              <w:rPr>
                <w:rFonts w:cs="Times New Roman"/>
              </w:rPr>
            </w:pPr>
          </w:p>
        </w:tc>
        <w:tc>
          <w:tcPr>
            <w:tcW w:w="1534" w:type="dxa"/>
          </w:tcPr>
          <w:p w:rsidR="00A515B7" w:rsidRPr="004B1D39" w:rsidRDefault="00A515B7" w:rsidP="00A515B7">
            <w:pPr>
              <w:ind w:rightChars="200" w:right="31680"/>
              <w:rPr>
                <w:rFonts w:cs="Times New Roman"/>
              </w:rPr>
            </w:pPr>
          </w:p>
        </w:tc>
      </w:tr>
      <w:tr w:rsidR="00A515B7" w:rsidRPr="004B1D39">
        <w:tc>
          <w:tcPr>
            <w:tcW w:w="1825" w:type="dxa"/>
          </w:tcPr>
          <w:p w:rsidR="00A515B7" w:rsidRPr="004B1D39" w:rsidRDefault="00A515B7" w:rsidP="00A515B7">
            <w:pPr>
              <w:ind w:rightChars="200" w:right="31680"/>
            </w:pPr>
            <w:r w:rsidRPr="004B1D39">
              <w:t>BYTE03=03</w:t>
            </w:r>
          </w:p>
        </w:tc>
        <w:tc>
          <w:tcPr>
            <w:tcW w:w="1787" w:type="dxa"/>
          </w:tcPr>
          <w:p w:rsidR="00A515B7" w:rsidRPr="004B1D39" w:rsidRDefault="00A515B7" w:rsidP="00A515B7">
            <w:pPr>
              <w:ind w:rightChars="200" w:right="31680"/>
            </w:pPr>
            <w:r w:rsidRPr="004B1D39">
              <w:rPr>
                <w:rFonts w:cs="宋体" w:hint="eastAsia"/>
              </w:rPr>
              <w:t>微动开关关闭</w:t>
            </w:r>
            <w:r w:rsidRPr="004B1D39">
              <w:t>(</w:t>
            </w:r>
            <w:r w:rsidRPr="004B1D39">
              <w:rPr>
                <w:rFonts w:cs="宋体" w:hint="eastAsia"/>
              </w:rPr>
              <w:t>保留</w:t>
            </w:r>
            <w:r w:rsidRPr="004B1D39">
              <w:t>)</w:t>
            </w:r>
          </w:p>
        </w:tc>
        <w:tc>
          <w:tcPr>
            <w:tcW w:w="1787" w:type="dxa"/>
          </w:tcPr>
          <w:p w:rsidR="00A515B7" w:rsidRPr="004B1D39" w:rsidRDefault="00A515B7" w:rsidP="00A515B7">
            <w:pPr>
              <w:ind w:rightChars="200" w:right="31680"/>
            </w:pPr>
            <w:r w:rsidRPr="004B1D39">
              <w:rPr>
                <w:rFonts w:cs="宋体" w:hint="eastAsia"/>
              </w:rPr>
              <w:t>微动开关打开</w:t>
            </w:r>
            <w:r w:rsidRPr="004B1D39">
              <w:t>(</w:t>
            </w:r>
            <w:r w:rsidRPr="004B1D39">
              <w:rPr>
                <w:rFonts w:cs="宋体" w:hint="eastAsia"/>
              </w:rPr>
              <w:t>保留</w:t>
            </w:r>
            <w:r w:rsidRPr="004B1D39">
              <w:t>)</w:t>
            </w:r>
          </w:p>
        </w:tc>
        <w:tc>
          <w:tcPr>
            <w:tcW w:w="1589" w:type="dxa"/>
          </w:tcPr>
          <w:p w:rsidR="00A515B7" w:rsidRPr="004B1D39" w:rsidRDefault="00A515B7" w:rsidP="00A515B7">
            <w:pPr>
              <w:ind w:rightChars="200" w:right="31680"/>
            </w:pPr>
          </w:p>
        </w:tc>
        <w:tc>
          <w:tcPr>
            <w:tcW w:w="1534" w:type="dxa"/>
          </w:tcPr>
          <w:p w:rsidR="00A515B7" w:rsidRPr="004B1D39" w:rsidRDefault="00A515B7" w:rsidP="00A515B7">
            <w:pPr>
              <w:ind w:rightChars="200" w:right="31680"/>
            </w:pPr>
          </w:p>
        </w:tc>
      </w:tr>
      <w:tr w:rsidR="00A515B7" w:rsidRPr="004B1D39">
        <w:tc>
          <w:tcPr>
            <w:tcW w:w="1825" w:type="dxa"/>
          </w:tcPr>
          <w:p w:rsidR="00A515B7" w:rsidRPr="004B1D39" w:rsidRDefault="00A515B7" w:rsidP="00A515B7">
            <w:pPr>
              <w:ind w:rightChars="200" w:right="31680"/>
            </w:pPr>
            <w:r w:rsidRPr="004B1D39">
              <w:t>BYTE03=02</w:t>
            </w:r>
          </w:p>
        </w:tc>
        <w:tc>
          <w:tcPr>
            <w:tcW w:w="1787" w:type="dxa"/>
          </w:tcPr>
          <w:p w:rsidR="00A515B7" w:rsidRPr="004B1D39" w:rsidRDefault="00A515B7" w:rsidP="00A515B7">
            <w:pPr>
              <w:ind w:rightChars="200" w:right="31680"/>
              <w:rPr>
                <w:rFonts w:cs="Times New Roman"/>
              </w:rPr>
            </w:pPr>
            <w:r w:rsidRPr="004B1D39">
              <w:rPr>
                <w:rFonts w:cs="宋体" w:hint="eastAsia"/>
              </w:rPr>
              <w:t>电机关闭</w:t>
            </w:r>
          </w:p>
        </w:tc>
        <w:tc>
          <w:tcPr>
            <w:tcW w:w="1787" w:type="dxa"/>
          </w:tcPr>
          <w:p w:rsidR="00A515B7" w:rsidRPr="004B1D39" w:rsidRDefault="00A515B7" w:rsidP="00A515B7">
            <w:pPr>
              <w:ind w:rightChars="200" w:right="31680"/>
              <w:rPr>
                <w:rFonts w:cs="Times New Roman"/>
              </w:rPr>
            </w:pPr>
            <w:r w:rsidRPr="004B1D39">
              <w:rPr>
                <w:rFonts w:cs="宋体" w:hint="eastAsia"/>
              </w:rPr>
              <w:t>电机打开</w:t>
            </w:r>
          </w:p>
        </w:tc>
        <w:tc>
          <w:tcPr>
            <w:tcW w:w="1589" w:type="dxa"/>
          </w:tcPr>
          <w:p w:rsidR="00A515B7" w:rsidRPr="004B1D39" w:rsidRDefault="00A515B7" w:rsidP="00A515B7">
            <w:pPr>
              <w:ind w:rightChars="200" w:right="31680"/>
              <w:rPr>
                <w:rFonts w:cs="Times New Roman"/>
              </w:rPr>
            </w:pPr>
          </w:p>
        </w:tc>
        <w:tc>
          <w:tcPr>
            <w:tcW w:w="1534" w:type="dxa"/>
          </w:tcPr>
          <w:p w:rsidR="00A515B7" w:rsidRPr="004B1D39" w:rsidRDefault="00A515B7" w:rsidP="00A515B7">
            <w:pPr>
              <w:ind w:rightChars="200" w:right="31680"/>
              <w:rPr>
                <w:rFonts w:cs="Times New Roman"/>
              </w:rPr>
            </w:pPr>
          </w:p>
        </w:tc>
      </w:tr>
      <w:tr w:rsidR="00A515B7" w:rsidRPr="004B1D39">
        <w:tc>
          <w:tcPr>
            <w:tcW w:w="1825" w:type="dxa"/>
          </w:tcPr>
          <w:p w:rsidR="00A515B7" w:rsidRPr="004B1D39" w:rsidRDefault="00A515B7" w:rsidP="00A515B7">
            <w:pPr>
              <w:ind w:rightChars="200" w:right="31680"/>
            </w:pPr>
            <w:r w:rsidRPr="004B1D39">
              <w:t>BYTE03=01</w:t>
            </w:r>
          </w:p>
        </w:tc>
        <w:tc>
          <w:tcPr>
            <w:tcW w:w="1787" w:type="dxa"/>
          </w:tcPr>
          <w:p w:rsidR="00A515B7" w:rsidRPr="004B1D39" w:rsidRDefault="00A515B7" w:rsidP="00A515B7">
            <w:pPr>
              <w:ind w:rightChars="200" w:right="31680"/>
            </w:pPr>
            <w:r w:rsidRPr="004B1D39">
              <w:rPr>
                <w:rFonts w:cs="宋体" w:hint="eastAsia"/>
              </w:rPr>
              <w:t>门锁关闭</w:t>
            </w:r>
            <w:r w:rsidRPr="004B1D39">
              <w:t>(</w:t>
            </w:r>
            <w:r w:rsidRPr="004B1D39">
              <w:rPr>
                <w:rFonts w:cs="宋体" w:hint="eastAsia"/>
              </w:rPr>
              <w:t>保留</w:t>
            </w:r>
            <w:r w:rsidRPr="004B1D39">
              <w:t>)</w:t>
            </w:r>
          </w:p>
        </w:tc>
        <w:tc>
          <w:tcPr>
            <w:tcW w:w="1787" w:type="dxa"/>
          </w:tcPr>
          <w:p w:rsidR="00A515B7" w:rsidRPr="004B1D39" w:rsidRDefault="00A515B7" w:rsidP="00A515B7">
            <w:pPr>
              <w:ind w:rightChars="200" w:right="31680"/>
              <w:rPr>
                <w:rFonts w:cs="Times New Roman"/>
              </w:rPr>
            </w:pPr>
            <w:r w:rsidRPr="004B1D39">
              <w:rPr>
                <w:rFonts w:cs="宋体" w:hint="eastAsia"/>
              </w:rPr>
              <w:t>门锁打开</w:t>
            </w:r>
          </w:p>
        </w:tc>
        <w:tc>
          <w:tcPr>
            <w:tcW w:w="1589" w:type="dxa"/>
          </w:tcPr>
          <w:p w:rsidR="00A515B7" w:rsidRPr="004B1D39" w:rsidRDefault="00A515B7" w:rsidP="00A515B7">
            <w:pPr>
              <w:ind w:rightChars="200" w:right="31680"/>
              <w:rPr>
                <w:rFonts w:cs="Times New Roman"/>
              </w:rPr>
            </w:pPr>
            <w:r w:rsidRPr="004B1D39">
              <w:rPr>
                <w:rFonts w:cs="宋体" w:hint="eastAsia"/>
              </w:rPr>
              <w:t>备注：后用作电柜后门</w:t>
            </w:r>
          </w:p>
        </w:tc>
        <w:tc>
          <w:tcPr>
            <w:tcW w:w="1534" w:type="dxa"/>
          </w:tcPr>
          <w:p w:rsidR="00A515B7" w:rsidRPr="004B1D39" w:rsidRDefault="00A515B7" w:rsidP="00A515B7">
            <w:pPr>
              <w:ind w:rightChars="200" w:right="31680"/>
              <w:rPr>
                <w:rFonts w:cs="Times New Roman"/>
              </w:rPr>
            </w:pPr>
          </w:p>
        </w:tc>
      </w:tr>
    </w:tbl>
    <w:p w:rsidR="00A515B7" w:rsidRDefault="00A515B7" w:rsidP="00A515B7">
      <w:pPr>
        <w:ind w:rightChars="200" w:right="31680"/>
        <w:rPr>
          <w:rFonts w:cs="Times New Roman"/>
        </w:rPr>
      </w:pPr>
      <w:r>
        <w:rPr>
          <w:rFonts w:cs="宋体" w:hint="eastAsia"/>
        </w:rPr>
        <w:t>举例：</w:t>
      </w:r>
    </w:p>
    <w:p w:rsidR="00A515B7" w:rsidRPr="00932609" w:rsidRDefault="00A515B7" w:rsidP="00BE74F3">
      <w:pPr>
        <w:ind w:rightChars="200" w:right="31680"/>
        <w:rPr>
          <w:rFonts w:cs="Times New Roman"/>
        </w:rPr>
      </w:pPr>
      <w:r>
        <w:rPr>
          <w:rFonts w:cs="宋体" w:hint="eastAsia"/>
        </w:rPr>
        <w:t>弹出</w:t>
      </w:r>
      <w:r>
        <w:t>1</w:t>
      </w:r>
      <w:r>
        <w:rPr>
          <w:rFonts w:cs="宋体" w:hint="eastAsia"/>
        </w:rPr>
        <w:t>号仓电池：</w:t>
      </w:r>
      <w:r w:rsidRPr="00932609">
        <w:t>05 05 00 09 00 03 5C 4D</w:t>
      </w:r>
    </w:p>
    <w:sectPr w:rsidR="00A515B7" w:rsidRPr="00932609" w:rsidSect="00C10BCA">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E6F97948"/>
    <w:multiLevelType w:val="singleLevel"/>
    <w:tmpl w:val="E6F97948"/>
    <w:lvl w:ilvl="0">
      <w:start w:val="6"/>
      <w:numFmt w:val="decimal"/>
      <w:suff w:val="nothing"/>
      <w:lvlText w:val="%1、"/>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2"/>
  <w:embedSystemFonts/>
  <w:bordersDoNotSurroundHeader/>
  <w:bordersDoNotSurroundFooter/>
  <w:defaultTabStop w:val="420"/>
  <w:doNotHyphenateCaps/>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45A4E"/>
    <w:rsid w:val="000073A7"/>
    <w:rsid w:val="00034276"/>
    <w:rsid w:val="000841E8"/>
    <w:rsid w:val="000B0766"/>
    <w:rsid w:val="000B0DBE"/>
    <w:rsid w:val="000D0E32"/>
    <w:rsid w:val="000D5362"/>
    <w:rsid w:val="000E5270"/>
    <w:rsid w:val="0012627C"/>
    <w:rsid w:val="00133035"/>
    <w:rsid w:val="0015260A"/>
    <w:rsid w:val="0018049F"/>
    <w:rsid w:val="001A09BD"/>
    <w:rsid w:val="001A6F4D"/>
    <w:rsid w:val="001B7547"/>
    <w:rsid w:val="001C09B3"/>
    <w:rsid w:val="001F2881"/>
    <w:rsid w:val="001F3007"/>
    <w:rsid w:val="002046D2"/>
    <w:rsid w:val="00211766"/>
    <w:rsid w:val="00232E37"/>
    <w:rsid w:val="00273368"/>
    <w:rsid w:val="002748AD"/>
    <w:rsid w:val="00302E37"/>
    <w:rsid w:val="00316E10"/>
    <w:rsid w:val="00321727"/>
    <w:rsid w:val="00350566"/>
    <w:rsid w:val="003A178C"/>
    <w:rsid w:val="003D6993"/>
    <w:rsid w:val="00431CB8"/>
    <w:rsid w:val="004838D4"/>
    <w:rsid w:val="00491A9B"/>
    <w:rsid w:val="00497014"/>
    <w:rsid w:val="004A7A4A"/>
    <w:rsid w:val="004B1D39"/>
    <w:rsid w:val="004B6BF5"/>
    <w:rsid w:val="004C02D6"/>
    <w:rsid w:val="004D2DB5"/>
    <w:rsid w:val="004E3336"/>
    <w:rsid w:val="004E4134"/>
    <w:rsid w:val="00557888"/>
    <w:rsid w:val="00566D6F"/>
    <w:rsid w:val="005C2225"/>
    <w:rsid w:val="005D1EA9"/>
    <w:rsid w:val="0063392C"/>
    <w:rsid w:val="00654AE7"/>
    <w:rsid w:val="00676F57"/>
    <w:rsid w:val="00696FBC"/>
    <w:rsid w:val="006B62BF"/>
    <w:rsid w:val="006D4EA4"/>
    <w:rsid w:val="00721587"/>
    <w:rsid w:val="007461D3"/>
    <w:rsid w:val="00765231"/>
    <w:rsid w:val="0077105F"/>
    <w:rsid w:val="00780E11"/>
    <w:rsid w:val="00784DA3"/>
    <w:rsid w:val="007E3FF8"/>
    <w:rsid w:val="007E50E1"/>
    <w:rsid w:val="007E59A3"/>
    <w:rsid w:val="008268C7"/>
    <w:rsid w:val="00836341"/>
    <w:rsid w:val="00836E67"/>
    <w:rsid w:val="00844DAB"/>
    <w:rsid w:val="0085164F"/>
    <w:rsid w:val="00867346"/>
    <w:rsid w:val="008D3417"/>
    <w:rsid w:val="008F0985"/>
    <w:rsid w:val="0090390B"/>
    <w:rsid w:val="00932609"/>
    <w:rsid w:val="00960268"/>
    <w:rsid w:val="009676AB"/>
    <w:rsid w:val="00970981"/>
    <w:rsid w:val="00994931"/>
    <w:rsid w:val="0099536B"/>
    <w:rsid w:val="00996526"/>
    <w:rsid w:val="009C18AE"/>
    <w:rsid w:val="00A13377"/>
    <w:rsid w:val="00A515B7"/>
    <w:rsid w:val="00A81864"/>
    <w:rsid w:val="00AA5393"/>
    <w:rsid w:val="00AC2C06"/>
    <w:rsid w:val="00AD2525"/>
    <w:rsid w:val="00AD6EC3"/>
    <w:rsid w:val="00AE2486"/>
    <w:rsid w:val="00B25D6B"/>
    <w:rsid w:val="00B30D17"/>
    <w:rsid w:val="00BA167D"/>
    <w:rsid w:val="00BC78E3"/>
    <w:rsid w:val="00BE74F3"/>
    <w:rsid w:val="00C03C73"/>
    <w:rsid w:val="00C10BCA"/>
    <w:rsid w:val="00C13FBE"/>
    <w:rsid w:val="00C23DA3"/>
    <w:rsid w:val="00C330CB"/>
    <w:rsid w:val="00C517EB"/>
    <w:rsid w:val="00CD2A3F"/>
    <w:rsid w:val="00CD6600"/>
    <w:rsid w:val="00D15859"/>
    <w:rsid w:val="00D86670"/>
    <w:rsid w:val="00D9643C"/>
    <w:rsid w:val="00DC5992"/>
    <w:rsid w:val="00DF09FF"/>
    <w:rsid w:val="00E42DF9"/>
    <w:rsid w:val="00E4418D"/>
    <w:rsid w:val="00E45A4E"/>
    <w:rsid w:val="00E76E1C"/>
    <w:rsid w:val="00E91AE0"/>
    <w:rsid w:val="00EF5E6E"/>
    <w:rsid w:val="00F36BC6"/>
    <w:rsid w:val="00F45443"/>
    <w:rsid w:val="00F6438F"/>
    <w:rsid w:val="00F74DCB"/>
    <w:rsid w:val="00F77318"/>
    <w:rsid w:val="00F824FF"/>
    <w:rsid w:val="00F82AD9"/>
    <w:rsid w:val="00FA466C"/>
    <w:rsid w:val="00FC5496"/>
    <w:rsid w:val="0CDF7A0E"/>
    <w:rsid w:val="17422400"/>
    <w:rsid w:val="463837AC"/>
    <w:rsid w:val="4C7E36D2"/>
    <w:rsid w:val="5AA411EE"/>
    <w:rsid w:val="66FB2D63"/>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locked="1" w:semiHidden="0" w:uiPriority="0" w:unhideWhenUsed="0"/>
    <w:lsdException w:name="footer"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Hyperlink" w:locked="1" w:semiHidden="0" w:uiPriority="0" w:unhideWhenUsed="0"/>
    <w:lsdException w:name="Strong" w:locked="1" w:semiHidden="0" w:uiPriority="0" w:unhideWhenUsed="0" w:qFormat="1"/>
    <w:lsdException w:name="Emphasis" w:locked="1" w:semiHidden="0" w:uiPriority="0" w:unhideWhenUsed="0" w:qFormat="1"/>
    <w:lsdException w:name="Normal Table"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0BCA"/>
    <w:pPr>
      <w:widowControl w:val="0"/>
      <w:jc w:val="both"/>
    </w:pPr>
    <w:rPr>
      <w:rFonts w:cs="Calibri"/>
      <w:szCs w:val="21"/>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semiHidden/>
    <w:rsid w:val="00C10BCA"/>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locked/>
    <w:rsid w:val="00C10BCA"/>
    <w:rPr>
      <w:sz w:val="18"/>
      <w:szCs w:val="18"/>
    </w:rPr>
  </w:style>
  <w:style w:type="paragraph" w:styleId="Header">
    <w:name w:val="header"/>
    <w:basedOn w:val="Normal"/>
    <w:link w:val="HeaderChar"/>
    <w:uiPriority w:val="99"/>
    <w:semiHidden/>
    <w:rsid w:val="00C10BCA"/>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locked/>
    <w:rsid w:val="00C10BCA"/>
    <w:rPr>
      <w:sz w:val="18"/>
      <w:szCs w:val="18"/>
    </w:rPr>
  </w:style>
  <w:style w:type="character" w:styleId="Hyperlink">
    <w:name w:val="Hyperlink"/>
    <w:basedOn w:val="DefaultParagraphFont"/>
    <w:uiPriority w:val="99"/>
    <w:rsid w:val="00C10BCA"/>
    <w:rPr>
      <w:color w:val="0000FF"/>
      <w:u w:val="single"/>
    </w:rPr>
  </w:style>
  <w:style w:type="table" w:styleId="TableGrid">
    <w:name w:val="Table Grid"/>
    <w:basedOn w:val="TableNormal"/>
    <w:uiPriority w:val="99"/>
    <w:rsid w:val="00C10BCA"/>
    <w:rPr>
      <w:rFonts w:cs="Calibri"/>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99"/>
    <w:qFormat/>
    <w:rsid w:val="00C10BCA"/>
    <w:pPr>
      <w:widowControl/>
      <w:ind w:firstLineChars="200" w:firstLine="420"/>
      <w:jc w:val="left"/>
    </w:pPr>
    <w:rPr>
      <w:rFonts w:ascii="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224</TotalTime>
  <Pages>4</Pages>
  <Words>546</Words>
  <Characters>3113</Characters>
  <Application>Microsoft Office Outlook</Application>
  <DocSecurity>0</DocSecurity>
  <Lines>0</Lines>
  <Paragraphs>0</Paragraphs>
  <ScaleCrop>false</ScaleCrop>
  <Company>china</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Micorosoft</cp:lastModifiedBy>
  <cp:revision>45</cp:revision>
  <dcterms:created xsi:type="dcterms:W3CDTF">2017-10-17T06:12:00Z</dcterms:created>
  <dcterms:modified xsi:type="dcterms:W3CDTF">2019-08-16T02:30:00Z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